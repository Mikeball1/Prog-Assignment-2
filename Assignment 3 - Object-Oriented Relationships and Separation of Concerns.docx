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8FA22" w14:textId="31585349" w:rsidR="005B1F31" w:rsidRDefault="00A90302" w:rsidP="00673C5C">
      <w:pPr>
        <w:pStyle w:val="Title"/>
        <w:outlineLvl w:val="0"/>
      </w:pPr>
      <w:r>
        <w:t xml:space="preserve">Class </w:t>
      </w:r>
      <w:r w:rsidR="00331705">
        <w:t xml:space="preserve">Relationships and </w:t>
      </w:r>
      <w:r>
        <w:t>Separation of Concerns</w:t>
      </w:r>
    </w:p>
    <w:p w14:paraId="1908FA23" w14:textId="77777777" w:rsidR="006436AD" w:rsidRDefault="006436AD" w:rsidP="00C92ADE">
      <w:pPr>
        <w:spacing w:after="0"/>
        <w:outlineLvl w:val="0"/>
      </w:pPr>
      <w:r w:rsidRPr="00C92ADE">
        <w:rPr>
          <w:b/>
        </w:rPr>
        <w:t>Due Date</w:t>
      </w:r>
      <w:r>
        <w:t xml:space="preserve">:  </w:t>
      </w:r>
      <w:r w:rsidR="008173BC">
        <w:tab/>
      </w:r>
      <w:r>
        <w:t xml:space="preserve">(See </w:t>
      </w:r>
      <w:r w:rsidR="00C960A7">
        <w:t>Slate</w:t>
      </w:r>
      <w:r w:rsidR="005C45DE">
        <w:t xml:space="preserve">\ </w:t>
      </w:r>
      <w:r>
        <w:t>Assignments)</w:t>
      </w:r>
      <w:r w:rsidR="00257D51">
        <w:t xml:space="preserve"> </w:t>
      </w:r>
    </w:p>
    <w:p w14:paraId="1908FA24" w14:textId="612B52C0" w:rsidR="008173BC" w:rsidRPr="00F83DE4" w:rsidRDefault="008173BC" w:rsidP="00C92ADE">
      <w:pPr>
        <w:spacing w:after="0"/>
        <w:outlineLvl w:val="0"/>
        <w:rPr>
          <w:color w:val="FF0000"/>
        </w:rPr>
      </w:pPr>
      <w:r w:rsidRPr="00C92ADE">
        <w:rPr>
          <w:b/>
        </w:rPr>
        <w:t>Date</w:t>
      </w:r>
      <w:r>
        <w:t xml:space="preserve">: </w:t>
      </w:r>
      <w:r>
        <w:tab/>
      </w:r>
      <w:r>
        <w:tab/>
      </w:r>
      <w:r w:rsidR="00331705">
        <w:rPr>
          <w:rFonts w:ascii="Arial" w:hAnsi="Arial" w:cs="Arial"/>
        </w:rPr>
        <w:t xml:space="preserve">November </w:t>
      </w:r>
      <w:r w:rsidR="004E5D62">
        <w:rPr>
          <w:rFonts w:ascii="Arial" w:hAnsi="Arial" w:cs="Arial"/>
        </w:rPr>
        <w:t>20</w:t>
      </w:r>
      <w:r w:rsidR="00532465">
        <w:rPr>
          <w:rFonts w:ascii="Arial" w:hAnsi="Arial" w:cs="Arial"/>
        </w:rPr>
        <w:t>2</w:t>
      </w:r>
      <w:r w:rsidR="00743BA2">
        <w:rPr>
          <w:rFonts w:ascii="Arial" w:hAnsi="Arial" w:cs="Arial"/>
        </w:rPr>
        <w:t>2</w:t>
      </w:r>
    </w:p>
    <w:p w14:paraId="1908FA25" w14:textId="77777777" w:rsidR="00C92ADE" w:rsidRDefault="00C92ADE" w:rsidP="00C92ADE">
      <w:pPr>
        <w:spacing w:after="0"/>
        <w:outlineLvl w:val="0"/>
        <w:rPr>
          <w:color w:val="C00000"/>
        </w:rPr>
      </w:pPr>
      <w:r w:rsidRPr="00C92ADE">
        <w:rPr>
          <w:b/>
        </w:rPr>
        <w:t>Type</w:t>
      </w:r>
      <w:r>
        <w:t>:</w:t>
      </w:r>
      <w:r>
        <w:tab/>
      </w:r>
      <w:r>
        <w:tab/>
      </w:r>
      <w:r w:rsidRPr="00D521BF">
        <w:rPr>
          <w:b/>
          <w:color w:val="C00000"/>
        </w:rPr>
        <w:t>Individual Assignment</w:t>
      </w:r>
    </w:p>
    <w:p w14:paraId="1908FA26" w14:textId="08360367" w:rsidR="00D521BF" w:rsidRPr="00D521BF" w:rsidRDefault="00D521BF" w:rsidP="00C92ADE">
      <w:pPr>
        <w:spacing w:after="0"/>
        <w:outlineLvl w:val="0"/>
        <w:rPr>
          <w:b/>
        </w:rPr>
      </w:pPr>
      <w:r w:rsidRPr="00D521BF">
        <w:rPr>
          <w:b/>
        </w:rPr>
        <w:t>Weight:</w:t>
      </w:r>
      <w:r w:rsidRPr="00D521BF">
        <w:rPr>
          <w:b/>
          <w:color w:val="C00000"/>
        </w:rPr>
        <w:t xml:space="preserve"> </w:t>
      </w:r>
      <w:r>
        <w:rPr>
          <w:b/>
          <w:color w:val="C00000"/>
        </w:rPr>
        <w:tab/>
      </w:r>
      <w:r w:rsidR="00007D42">
        <w:rPr>
          <w:b/>
        </w:rPr>
        <w:t>10</w:t>
      </w:r>
      <w:r w:rsidRPr="00D521BF">
        <w:rPr>
          <w:b/>
        </w:rPr>
        <w:t>%</w:t>
      </w:r>
    </w:p>
    <w:p w14:paraId="1908FA27" w14:textId="77777777" w:rsidR="001D018B" w:rsidRDefault="001D018B" w:rsidP="00273B91"/>
    <w:p w14:paraId="1908FA28" w14:textId="77777777" w:rsidR="00BE36A4" w:rsidRDefault="00BE36A4" w:rsidP="001629E1">
      <w:pPr>
        <w:spacing w:after="120"/>
        <w:rPr>
          <w:b/>
        </w:rPr>
      </w:pPr>
      <w:r w:rsidRPr="00BE36A4">
        <w:rPr>
          <w:b/>
        </w:rPr>
        <w:t>Summary</w:t>
      </w:r>
    </w:p>
    <w:p w14:paraId="1908FA29" w14:textId="509982BE" w:rsidR="00D4213E" w:rsidRDefault="00324E8C" w:rsidP="00273B91">
      <w:r>
        <w:t xml:space="preserve">Using the Object-Oriented UML model provided, create an Object-Oriented program that </w:t>
      </w:r>
      <w:r w:rsidR="00532465">
        <w:t>creates</w:t>
      </w:r>
      <w:r>
        <w:t xml:space="preserve"> a </w:t>
      </w:r>
      <w:r w:rsidR="00532465">
        <w:t>simple banking application</w:t>
      </w:r>
      <w:r>
        <w:t xml:space="preserve"> </w:t>
      </w:r>
      <w:r w:rsidR="00532465">
        <w:t xml:space="preserve">which allows the user to open an account, select an account, </w:t>
      </w:r>
      <w:proofErr w:type="gramStart"/>
      <w:r w:rsidR="00532465">
        <w:t>withdraw</w:t>
      </w:r>
      <w:proofErr w:type="gramEnd"/>
      <w:r w:rsidR="00532465">
        <w:t xml:space="preserve"> and deposit money, check balance</w:t>
      </w:r>
      <w:r>
        <w:t>. Analyze the partial</w:t>
      </w:r>
      <w:r w:rsidR="00A174EC">
        <w:t xml:space="preserve"> </w:t>
      </w:r>
      <w:r>
        <w:t xml:space="preserve">class diagram to determine the structure of the program and the program flow. Practice program flow control statements to branch and repeat statements </w:t>
      </w:r>
      <w:r w:rsidR="00532465">
        <w:t>as</w:t>
      </w:r>
      <w:r>
        <w:t xml:space="preserve"> needed. Practice the principles of </w:t>
      </w:r>
      <w:r w:rsidR="00C529E9">
        <w:t>separation of concerns</w:t>
      </w:r>
      <w:r>
        <w:t xml:space="preserve"> to divide </w:t>
      </w:r>
      <w:r w:rsidR="002F764C">
        <w:t>the business logic appropriately between classes and to create additional methods as needed.</w:t>
      </w:r>
    </w:p>
    <w:p w14:paraId="1908FA2A" w14:textId="55393F6D" w:rsidR="00B857BD" w:rsidRPr="00FC45D4" w:rsidRDefault="00FC45D4" w:rsidP="00B857BD">
      <w:pPr>
        <w:rPr>
          <w:b/>
        </w:rPr>
      </w:pPr>
      <w:r w:rsidRPr="00FC45D4">
        <w:rPr>
          <w:b/>
        </w:rPr>
        <w:t>Submission checklist</w:t>
      </w:r>
      <w:r w:rsidR="00EC5466" w:rsidRPr="00EC5466">
        <w:rPr>
          <w:b/>
          <w:bCs/>
        </w:rPr>
        <w:t xml:space="preserve"> </w:t>
      </w:r>
      <w:r w:rsidR="00EC5466">
        <w:rPr>
          <w:b/>
          <w:bCs/>
        </w:rPr>
        <w:t>(</w:t>
      </w:r>
      <w:r w:rsidR="00EC5466" w:rsidRPr="00EC5466">
        <w:rPr>
          <w:b/>
          <w:bCs/>
          <w:color w:val="C00000"/>
        </w:rPr>
        <w:t xml:space="preserve">Please submit </w:t>
      </w:r>
      <w:r w:rsidR="00007D42">
        <w:rPr>
          <w:b/>
          <w:bCs/>
          <w:color w:val="C00000"/>
        </w:rPr>
        <w:t>one zip file containing</w:t>
      </w:r>
      <w:r w:rsidR="00EC5466" w:rsidRPr="00EC5466">
        <w:rPr>
          <w:b/>
          <w:bCs/>
          <w:color w:val="C00000"/>
        </w:rPr>
        <w:t xml:space="preserve"> </w:t>
      </w:r>
      <w:r w:rsidR="00007D42">
        <w:rPr>
          <w:b/>
          <w:bCs/>
          <w:color w:val="C00000"/>
        </w:rPr>
        <w:t>the</w:t>
      </w:r>
      <w:r w:rsidR="00EC5466" w:rsidRPr="00EC5466">
        <w:rPr>
          <w:b/>
          <w:bCs/>
          <w:color w:val="C00000"/>
        </w:rPr>
        <w:t xml:space="preserve"> </w:t>
      </w:r>
      <w:r w:rsidR="00EC5466">
        <w:rPr>
          <w:b/>
          <w:bCs/>
          <w:color w:val="C00000"/>
        </w:rPr>
        <w:t xml:space="preserve">Report </w:t>
      </w:r>
      <w:r w:rsidR="00EC5466" w:rsidRPr="00EC5466">
        <w:rPr>
          <w:b/>
          <w:bCs/>
          <w:color w:val="C00000"/>
        </w:rPr>
        <w:t>Doc</w:t>
      </w:r>
      <w:r w:rsidR="00EC5466">
        <w:rPr>
          <w:b/>
          <w:bCs/>
          <w:color w:val="C00000"/>
        </w:rPr>
        <w:t>ument</w:t>
      </w:r>
      <w:r w:rsidR="00EC5466" w:rsidRPr="00EC5466">
        <w:rPr>
          <w:b/>
          <w:bCs/>
          <w:color w:val="C00000"/>
        </w:rPr>
        <w:t xml:space="preserve">, </w:t>
      </w:r>
      <w:r w:rsidR="00007D42">
        <w:rPr>
          <w:b/>
          <w:bCs/>
          <w:color w:val="C00000"/>
        </w:rPr>
        <w:t>the</w:t>
      </w:r>
      <w:r w:rsidR="00EC5466" w:rsidRPr="00EC5466">
        <w:rPr>
          <w:b/>
          <w:bCs/>
          <w:color w:val="C00000"/>
        </w:rPr>
        <w:t xml:space="preserve"> Visual Paradigm Project, </w:t>
      </w:r>
      <w:r w:rsidR="00007D42">
        <w:rPr>
          <w:b/>
          <w:bCs/>
          <w:color w:val="C00000"/>
        </w:rPr>
        <w:t>the</w:t>
      </w:r>
      <w:r w:rsidR="00EC5466" w:rsidRPr="00EC5466">
        <w:rPr>
          <w:b/>
          <w:bCs/>
          <w:color w:val="C00000"/>
        </w:rPr>
        <w:t xml:space="preserve"> Python Project</w:t>
      </w:r>
      <w:r w:rsidR="005D7BD3">
        <w:rPr>
          <w:b/>
          <w:bCs/>
          <w:color w:val="C00000"/>
        </w:rPr>
        <w:t>,</w:t>
      </w:r>
      <w:r w:rsidR="00007D42">
        <w:rPr>
          <w:b/>
          <w:bCs/>
          <w:color w:val="C00000"/>
        </w:rPr>
        <w:t xml:space="preserve"> and the Git repo</w:t>
      </w:r>
      <w:r w:rsidR="00EC5466">
        <w:rPr>
          <w:b/>
          <w:bCs/>
        </w:rPr>
        <w:t>)</w:t>
      </w:r>
    </w:p>
    <w:p w14:paraId="67BED231" w14:textId="0CDB7B99" w:rsidR="00CB1651" w:rsidRDefault="00CB1651" w:rsidP="00CB1651">
      <w:pPr>
        <w:pStyle w:val="ListParagraph"/>
        <w:numPr>
          <w:ilvl w:val="0"/>
          <w:numId w:val="2"/>
        </w:numPr>
      </w:pPr>
      <w:r>
        <w:t xml:space="preserve">An assignment report </w:t>
      </w:r>
      <w:r w:rsidR="00D10576">
        <w:t>created</w:t>
      </w:r>
      <w:r>
        <w:t xml:space="preserve"> as a Word Document that has </w:t>
      </w:r>
    </w:p>
    <w:p w14:paraId="1E929258" w14:textId="5B215D18" w:rsidR="00CB1651" w:rsidRDefault="00CB1651" w:rsidP="00CB1651">
      <w:pPr>
        <w:pStyle w:val="ListParagraph"/>
        <w:numPr>
          <w:ilvl w:val="1"/>
          <w:numId w:val="2"/>
        </w:numPr>
      </w:pPr>
      <w:r>
        <w:t>A title page with your name, date and assignment title</w:t>
      </w:r>
      <w:r w:rsidR="00007D42">
        <w:t>, page numbers</w:t>
      </w:r>
      <w:r w:rsidR="00D10576">
        <w:t>,</w:t>
      </w:r>
      <w:r>
        <w:t xml:space="preserve"> and </w:t>
      </w:r>
      <w:r w:rsidR="00007D42">
        <w:t>sections</w:t>
      </w:r>
      <w:r>
        <w:t xml:space="preserve"> to identify the answer of each of the assignment parts. </w:t>
      </w:r>
    </w:p>
    <w:p w14:paraId="78050D10" w14:textId="6B911426" w:rsidR="00CB1651" w:rsidRDefault="00CB1651" w:rsidP="00CB1651">
      <w:pPr>
        <w:pStyle w:val="ListParagraph"/>
        <w:numPr>
          <w:ilvl w:val="1"/>
          <w:numId w:val="2"/>
        </w:numPr>
      </w:pPr>
      <w:r>
        <w:t xml:space="preserve">Requirements for the report are provided </w:t>
      </w:r>
      <w:r w:rsidR="005A72A5">
        <w:t xml:space="preserve">in </w:t>
      </w:r>
      <w:r>
        <w:t>the assignment.</w:t>
      </w:r>
    </w:p>
    <w:p w14:paraId="2147C82E" w14:textId="50D3B204" w:rsidR="004E6F44" w:rsidRDefault="004E6F44" w:rsidP="00CB1651">
      <w:pPr>
        <w:pStyle w:val="ListParagraph"/>
        <w:numPr>
          <w:ilvl w:val="1"/>
          <w:numId w:val="2"/>
        </w:numPr>
      </w:pPr>
      <w:r>
        <w:t xml:space="preserve">The </w:t>
      </w:r>
      <w:r w:rsidR="00A042C6">
        <w:t>assignment report shall be written in 3</w:t>
      </w:r>
      <w:r w:rsidR="00A042C6" w:rsidRPr="00A042C6">
        <w:rPr>
          <w:vertAlign w:val="superscript"/>
        </w:rPr>
        <w:t>rd</w:t>
      </w:r>
      <w:r w:rsidR="00A042C6">
        <w:t xml:space="preserve"> person and</w:t>
      </w:r>
      <w:r>
        <w:t xml:space="preserve"> shall be </w:t>
      </w:r>
      <w:r w:rsidR="00425223">
        <w:t xml:space="preserve">understandable on its own without the need for the reader to know or </w:t>
      </w:r>
      <w:r w:rsidR="00DE46BA">
        <w:t>reference</w:t>
      </w:r>
      <w:r w:rsidR="00425223">
        <w:t xml:space="preserve"> the assignment description.</w:t>
      </w:r>
    </w:p>
    <w:p w14:paraId="1C868630" w14:textId="574409E5" w:rsidR="00CB1651" w:rsidRDefault="00CB1651" w:rsidP="00CB1651">
      <w:pPr>
        <w:pStyle w:val="ListParagraph"/>
        <w:numPr>
          <w:ilvl w:val="0"/>
          <w:numId w:val="2"/>
        </w:numPr>
      </w:pPr>
      <w:r>
        <w:t xml:space="preserve">UML </w:t>
      </w:r>
      <w:r w:rsidR="00447B87">
        <w:t>Class Diagram</w:t>
      </w:r>
      <w:r>
        <w:t xml:space="preserve"> created using Visual Paradig</w:t>
      </w:r>
      <w:r w:rsidR="00A042C6">
        <w:t>m</w:t>
      </w:r>
    </w:p>
    <w:p w14:paraId="74D30982" w14:textId="28F8D69E" w:rsidR="00CB1651" w:rsidRDefault="00CB1651" w:rsidP="00CB1651">
      <w:pPr>
        <w:pStyle w:val="ListParagraph"/>
        <w:numPr>
          <w:ilvl w:val="0"/>
          <w:numId w:val="2"/>
        </w:numPr>
      </w:pPr>
      <w:r>
        <w:t>The program folder including all source files and GIT repository.</w:t>
      </w:r>
    </w:p>
    <w:p w14:paraId="525FCB21" w14:textId="4F279865" w:rsidR="004E5D62" w:rsidRDefault="00CB1651" w:rsidP="000E0535">
      <w:pPr>
        <w:ind w:left="720"/>
      </w:pPr>
      <w:r>
        <w:rPr>
          <w:rFonts w:ascii="Calibri" w:hAnsi="Calibri" w:cs="Calibri"/>
        </w:rPr>
        <w:t xml:space="preserve">IMPORTANT NOTE: </w:t>
      </w:r>
      <w:r w:rsidRPr="000F5C2D">
        <w:rPr>
          <w:rFonts w:ascii="Calibri" w:hAnsi="Calibri" w:cs="Calibri"/>
          <w:i/>
        </w:rPr>
        <w:t xml:space="preserve">Submission is done in electronic format </w:t>
      </w:r>
      <w:r>
        <w:rPr>
          <w:rFonts w:ascii="Calibri" w:hAnsi="Calibri" w:cs="Calibri"/>
          <w:b/>
          <w:i/>
          <w:color w:val="C00000"/>
        </w:rPr>
        <w:t>in SLATE.</w:t>
      </w:r>
      <w:r>
        <w:rPr>
          <w:rFonts w:ascii="Calibri" w:hAnsi="Calibri" w:cs="Calibri"/>
          <w:i/>
        </w:rPr>
        <w:t xml:space="preserve"> </w:t>
      </w:r>
      <w:r w:rsidRPr="000F5C2D">
        <w:rPr>
          <w:rFonts w:ascii="Calibri" w:hAnsi="Calibri" w:cs="Calibri"/>
          <w:b/>
          <w:i/>
          <w:color w:val="C00000"/>
        </w:rPr>
        <w:t>DO NOT email your submission</w:t>
      </w:r>
      <w:r w:rsidRPr="000F5C2D">
        <w:rPr>
          <w:rFonts w:ascii="Calibri" w:hAnsi="Calibri" w:cs="Calibri"/>
          <w:b/>
          <w:i/>
        </w:rPr>
        <w:t>.</w:t>
      </w:r>
    </w:p>
    <w:p w14:paraId="1908FA2F" w14:textId="3C24818E" w:rsidR="00BE36A4" w:rsidRPr="00BE36A4" w:rsidRDefault="00D10576" w:rsidP="00273B91">
      <w:pPr>
        <w:rPr>
          <w:b/>
        </w:rPr>
      </w:pPr>
      <w:r>
        <w:rPr>
          <w:b/>
        </w:rPr>
        <w:t>Application Description</w:t>
      </w:r>
    </w:p>
    <w:p w14:paraId="70F2B79E" w14:textId="7602694E" w:rsidR="00D10576" w:rsidRDefault="00D10576" w:rsidP="00FE1571">
      <w:r>
        <w:t>Create</w:t>
      </w:r>
      <w:r w:rsidR="00850245">
        <w:t xml:space="preserve"> a </w:t>
      </w:r>
      <w:r w:rsidR="00532465">
        <w:t>simple banking application that allows banking operations like opening an account and performing monetary transactions</w:t>
      </w:r>
      <w:r w:rsidR="00850245">
        <w:t xml:space="preserve">. The structure of the program is shown in </w:t>
      </w:r>
      <w:hyperlink w:anchor="_Appendix_1:_Simple" w:history="1">
        <w:r w:rsidR="007A176E" w:rsidRPr="00743BA2">
          <w:rPr>
            <w:rStyle w:val="Hyperlink"/>
            <w:b/>
            <w:bCs/>
          </w:rPr>
          <w:t>Appendix 1</w:t>
        </w:r>
      </w:hyperlink>
      <w:r w:rsidR="00F9375A">
        <w:t xml:space="preserve">. </w:t>
      </w:r>
      <w:r w:rsidR="00A96467">
        <w:t xml:space="preserve">Complete program structure and define all classes and their relationships as shown in </w:t>
      </w:r>
      <w:hyperlink w:anchor="_Appendix_1:_Simple" w:history="1">
        <w:r w:rsidR="007A176E" w:rsidRPr="00743BA2">
          <w:rPr>
            <w:rStyle w:val="Hyperlink"/>
            <w:b/>
            <w:bCs/>
          </w:rPr>
          <w:t>Appendix 1</w:t>
        </w:r>
      </w:hyperlink>
      <w:r w:rsidR="00A96467">
        <w:t xml:space="preserve">. </w:t>
      </w:r>
      <w:r>
        <w:br/>
      </w:r>
    </w:p>
    <w:p w14:paraId="52C8A292" w14:textId="77777777" w:rsidR="00D10576" w:rsidRDefault="00D10576">
      <w:r>
        <w:br w:type="page"/>
      </w:r>
    </w:p>
    <w:p w14:paraId="1F67944E" w14:textId="63B12C3B" w:rsidR="00FF29D6" w:rsidRPr="000F2298" w:rsidRDefault="00FF29D6" w:rsidP="00FF29D6">
      <w:pPr>
        <w:rPr>
          <w:b/>
          <w:bCs/>
        </w:rPr>
      </w:pPr>
      <w:r w:rsidRPr="000F2298">
        <w:rPr>
          <w:b/>
          <w:bCs/>
        </w:rPr>
        <w:lastRenderedPageBreak/>
        <w:t>Detailed Requirements</w:t>
      </w:r>
      <w:r>
        <w:rPr>
          <w:b/>
          <w:bCs/>
        </w:rPr>
        <w:t>:</w:t>
      </w:r>
    </w:p>
    <w:p w14:paraId="270BC8A7" w14:textId="727F0A6B" w:rsidR="000F2298" w:rsidRDefault="005909D6" w:rsidP="00FE1571">
      <w:r w:rsidRPr="005909D6">
        <w:rPr>
          <w:b/>
          <w:bCs/>
        </w:rPr>
        <w:t>Initialization</w:t>
      </w:r>
      <w:r>
        <w:t xml:space="preserve">: </w:t>
      </w:r>
      <w:r w:rsidR="00A96467">
        <w:t>For each class</w:t>
      </w:r>
      <w:r w:rsidR="005A72A5">
        <w:t>,</w:t>
      </w:r>
      <w:r w:rsidR="00A96467">
        <w:t xml:space="preserve"> define all required field variables and methods. Define and implement required accessor and mutator methods. </w:t>
      </w:r>
      <w:r w:rsidR="00D10576">
        <w:t>Initially, p</w:t>
      </w:r>
      <w:r w:rsidR="00A96467">
        <w:t>rovide a skeleton definition of any other methods (using pass and #TODO comments). Ensure you detect and correct syntax errors early and run to detect any name errors. Commit changes often to show stepwise refinement process you have followed.</w:t>
      </w:r>
      <w:r w:rsidR="00FE1571">
        <w:t xml:space="preserve"> </w:t>
      </w:r>
      <w:r w:rsidR="009C0599">
        <w:t xml:space="preserve">Refer to </w:t>
      </w:r>
      <w:r w:rsidR="009C0599" w:rsidRPr="007A176E">
        <w:rPr>
          <w:b/>
          <w:bCs/>
        </w:rPr>
        <w:t>Part V Program Development Process</w:t>
      </w:r>
      <w:r w:rsidR="009C0599">
        <w:t xml:space="preserve"> for a guideline.</w:t>
      </w:r>
    </w:p>
    <w:p w14:paraId="7ABD9E3E" w14:textId="299AAF21" w:rsidR="00F53FE6" w:rsidRPr="00AC58E5" w:rsidRDefault="00F53FE6" w:rsidP="00F53FE6">
      <w:pPr>
        <w:rPr>
          <w:b/>
          <w:u w:val="single"/>
        </w:rPr>
      </w:pPr>
      <w:r w:rsidRPr="00AC58E5">
        <w:rPr>
          <w:b/>
          <w:u w:val="single"/>
        </w:rPr>
        <w:t>Part I</w:t>
      </w:r>
      <w:r w:rsidRPr="00AC58E5">
        <w:rPr>
          <w:u w:val="single"/>
        </w:rPr>
        <w:t xml:space="preserve"> </w:t>
      </w:r>
      <w:r w:rsidRPr="00AC58E5">
        <w:rPr>
          <w:b/>
          <w:u w:val="single"/>
        </w:rPr>
        <w:t>User Interaction</w:t>
      </w:r>
      <w:r>
        <w:rPr>
          <w:b/>
          <w:u w:val="single"/>
        </w:rPr>
        <w:t xml:space="preserve"> </w:t>
      </w:r>
      <w:r w:rsidRPr="00BA79A1">
        <w:rPr>
          <w:b/>
        </w:rPr>
        <w:t>(</w:t>
      </w:r>
      <w:r>
        <w:rPr>
          <w:b/>
          <w:color w:val="1F497D" w:themeColor="text2"/>
        </w:rPr>
        <w:t>10 Points</w:t>
      </w:r>
      <w:r w:rsidRPr="00BA79A1">
        <w:rPr>
          <w:b/>
        </w:rPr>
        <w:t>)</w:t>
      </w:r>
      <w:r w:rsidRPr="00AC58E5">
        <w:rPr>
          <w:b/>
        </w:rPr>
        <w:t>:</w:t>
      </w:r>
    </w:p>
    <w:p w14:paraId="576CAFAD" w14:textId="63E21E08" w:rsidR="00F53FE6" w:rsidRPr="00FF29D6" w:rsidRDefault="00F53FE6" w:rsidP="00F53FE6">
      <w:pPr>
        <w:pStyle w:val="ListParagraph"/>
        <w:numPr>
          <w:ilvl w:val="0"/>
          <w:numId w:val="27"/>
        </w:numPr>
      </w:pPr>
      <w:r w:rsidRPr="00AC58E5">
        <w:rPr>
          <w:b/>
        </w:rPr>
        <w:t>Class Program</w:t>
      </w:r>
      <w:r>
        <w:t>: implement</w:t>
      </w:r>
      <w:r w:rsidR="00743BA2">
        <w:t>s</w:t>
      </w:r>
      <w:r>
        <w:t xml:space="preserve"> all the interaction between the user and the Bank. </w:t>
      </w:r>
      <w:r w:rsidRPr="00AC58E5">
        <w:rPr>
          <w:b/>
          <w:bCs/>
          <w:color w:val="C00000"/>
        </w:rPr>
        <w:t>No other class is allowed to interact (input or print) with the end user.</w:t>
      </w:r>
      <w:r w:rsidRPr="00AC58E5">
        <w:rPr>
          <w:b/>
          <w:bCs/>
        </w:rPr>
        <w:t xml:space="preserve"> </w:t>
      </w:r>
    </w:p>
    <w:p w14:paraId="7F9C6320" w14:textId="77777777" w:rsidR="00F53FE6" w:rsidRDefault="00F53FE6" w:rsidP="00F53FE6">
      <w:pPr>
        <w:pStyle w:val="ListParagraph"/>
        <w:numPr>
          <w:ilvl w:val="1"/>
          <w:numId w:val="27"/>
        </w:numPr>
      </w:pPr>
      <w:r w:rsidRPr="00FF29D6">
        <w:rPr>
          <w:bCs/>
        </w:rPr>
        <w:t xml:space="preserve">Define a method </w:t>
      </w:r>
      <w:r w:rsidRPr="006204D8">
        <w:rPr>
          <w:b/>
          <w:bCs/>
        </w:rPr>
        <w:t>showMainMenu</w:t>
      </w:r>
      <w:r>
        <w:t xml:space="preserve"> that loops to display the following options until the user chooses to exit the application:</w:t>
      </w:r>
    </w:p>
    <w:p w14:paraId="2D93B651" w14:textId="77777777" w:rsidR="00F53FE6" w:rsidRDefault="00F53FE6" w:rsidP="00F53FE6">
      <w:pPr>
        <w:pStyle w:val="ListParagraph"/>
        <w:numPr>
          <w:ilvl w:val="0"/>
          <w:numId w:val="25"/>
        </w:numPr>
      </w:pPr>
      <w:r>
        <w:rPr>
          <w:i/>
        </w:rPr>
        <w:t>Open</w:t>
      </w:r>
      <w:r w:rsidRPr="00FB2BEB">
        <w:rPr>
          <w:i/>
        </w:rPr>
        <w:t xml:space="preserve"> Account</w:t>
      </w:r>
      <w:r>
        <w:t xml:space="preserve">: allows the user to open a new account </w:t>
      </w:r>
      <w:r w:rsidRPr="00CD6D6F">
        <w:rPr>
          <w:b/>
          <w:bCs/>
          <w:color w:val="C00000"/>
        </w:rPr>
        <w:t>*</w:t>
      </w:r>
      <w:r>
        <w:rPr>
          <w:b/>
          <w:bCs/>
          <w:color w:val="C00000"/>
        </w:rPr>
        <w:t xml:space="preserve">Only required for </w:t>
      </w:r>
      <w:r w:rsidRPr="00CD6D6F">
        <w:rPr>
          <w:b/>
          <w:bCs/>
          <w:color w:val="C00000"/>
        </w:rPr>
        <w:t>Bonus</w:t>
      </w:r>
    </w:p>
    <w:p w14:paraId="16C6064A" w14:textId="20F649A7" w:rsidR="00F53FE6" w:rsidRPr="00D33672" w:rsidRDefault="00F53FE6" w:rsidP="00F53FE6">
      <w:pPr>
        <w:pStyle w:val="ListParagraph"/>
        <w:numPr>
          <w:ilvl w:val="0"/>
          <w:numId w:val="25"/>
        </w:numPr>
        <w:rPr>
          <w:i/>
        </w:rPr>
      </w:pPr>
      <w:r w:rsidRPr="00FB2BEB">
        <w:rPr>
          <w:i/>
        </w:rPr>
        <w:t>Select Account</w:t>
      </w:r>
      <w:r>
        <w:t xml:space="preserve">: this allows the user to enter the account number of the account they want to work with. Upon </w:t>
      </w:r>
      <w:r w:rsidR="005D7BD3">
        <w:t>searching</w:t>
      </w:r>
      <w:r>
        <w:t xml:space="preserve"> the account successfully, the program will </w:t>
      </w:r>
      <w:r w:rsidR="001271AE">
        <w:t xml:space="preserve">call the method </w:t>
      </w:r>
      <w:r w:rsidR="001271AE">
        <w:rPr>
          <w:i/>
          <w:iCs/>
        </w:rPr>
        <w:t xml:space="preserve">showAccountMenu </w:t>
      </w:r>
      <w:r w:rsidR="001271AE" w:rsidRPr="001271AE">
        <w:t>to</w:t>
      </w:r>
      <w:r w:rsidR="001271AE">
        <w:rPr>
          <w:i/>
          <w:iCs/>
        </w:rPr>
        <w:t xml:space="preserve"> </w:t>
      </w:r>
      <w:r>
        <w:t xml:space="preserve">display the </w:t>
      </w:r>
      <w:r w:rsidRPr="00164385">
        <w:rPr>
          <w:i/>
          <w:iCs/>
        </w:rPr>
        <w:t>Account Menu</w:t>
      </w:r>
      <w:r>
        <w:t xml:space="preserve"> as described next.</w:t>
      </w:r>
    </w:p>
    <w:p w14:paraId="45EBF596" w14:textId="77777777" w:rsidR="00F53FE6" w:rsidRDefault="00F53FE6" w:rsidP="00F53FE6">
      <w:pPr>
        <w:pStyle w:val="ListParagraph"/>
        <w:numPr>
          <w:ilvl w:val="0"/>
          <w:numId w:val="25"/>
        </w:numPr>
      </w:pPr>
      <w:r>
        <w:t xml:space="preserve"> </w:t>
      </w:r>
      <w:r w:rsidRPr="00FB2BEB">
        <w:rPr>
          <w:i/>
        </w:rPr>
        <w:t>Exit</w:t>
      </w:r>
      <w:r>
        <w:t>: allows the user to exit the application</w:t>
      </w:r>
    </w:p>
    <w:p w14:paraId="083957E2" w14:textId="77777777" w:rsidR="00F53FE6" w:rsidRDefault="00F53FE6" w:rsidP="001271AE">
      <w:pPr>
        <w:pStyle w:val="ListParagraph"/>
        <w:ind w:left="1080"/>
      </w:pPr>
    </w:p>
    <w:p w14:paraId="1AED2B28" w14:textId="77777777" w:rsidR="00F53FE6" w:rsidRDefault="00F53FE6" w:rsidP="00F53FE6">
      <w:pPr>
        <w:pStyle w:val="ListParagraph"/>
        <w:numPr>
          <w:ilvl w:val="1"/>
          <w:numId w:val="27"/>
        </w:numPr>
      </w:pPr>
      <w:r>
        <w:t xml:space="preserve">Define a method </w:t>
      </w:r>
      <w:r w:rsidRPr="006204D8">
        <w:rPr>
          <w:b/>
          <w:bCs/>
          <w:i/>
          <w:iCs/>
        </w:rPr>
        <w:t>showAccountMenu</w:t>
      </w:r>
      <w:r>
        <w:t xml:space="preserve"> that loops to display the following options until the user chooses to exit the Account Menu:</w:t>
      </w:r>
    </w:p>
    <w:p w14:paraId="179D5DE6" w14:textId="77777777" w:rsidR="00F53FE6" w:rsidRPr="00773CE1" w:rsidRDefault="00F53FE6" w:rsidP="00F53FE6">
      <w:pPr>
        <w:pStyle w:val="ListParagraph"/>
        <w:numPr>
          <w:ilvl w:val="2"/>
          <w:numId w:val="29"/>
        </w:numPr>
      </w:pPr>
      <w:r w:rsidRPr="00D33672">
        <w:rPr>
          <w:i/>
        </w:rPr>
        <w:t>Check Balance</w:t>
      </w:r>
      <w:r>
        <w:rPr>
          <w:i/>
        </w:rPr>
        <w:t xml:space="preserve">: </w:t>
      </w:r>
      <w:r>
        <w:t>Display the balance of the selected account</w:t>
      </w:r>
    </w:p>
    <w:p w14:paraId="0B27F528" w14:textId="77777777" w:rsidR="00F53FE6" w:rsidRPr="00773CE1" w:rsidRDefault="00F53FE6" w:rsidP="00F53FE6">
      <w:pPr>
        <w:pStyle w:val="ListParagraph"/>
        <w:numPr>
          <w:ilvl w:val="2"/>
          <w:numId w:val="29"/>
        </w:numPr>
      </w:pPr>
      <w:r w:rsidRPr="00D33672">
        <w:rPr>
          <w:i/>
        </w:rPr>
        <w:t>Deposit</w:t>
      </w:r>
      <w:r>
        <w:rPr>
          <w:i/>
        </w:rPr>
        <w:t xml:space="preserve">: </w:t>
      </w:r>
      <w:r>
        <w:t xml:space="preserve">Prompt the user for an amount to deposit and perform the deposit using the methods in account class. </w:t>
      </w:r>
    </w:p>
    <w:p w14:paraId="16F4C6A4" w14:textId="77777777" w:rsidR="00F53FE6" w:rsidRPr="00D33672" w:rsidRDefault="00F53FE6" w:rsidP="00F53FE6">
      <w:pPr>
        <w:pStyle w:val="ListParagraph"/>
        <w:numPr>
          <w:ilvl w:val="2"/>
          <w:numId w:val="29"/>
        </w:numPr>
        <w:rPr>
          <w:i/>
        </w:rPr>
      </w:pPr>
      <w:r w:rsidRPr="00D33672">
        <w:rPr>
          <w:i/>
        </w:rPr>
        <w:t>Withdraw</w:t>
      </w:r>
      <w:r>
        <w:rPr>
          <w:i/>
        </w:rPr>
        <w:t xml:space="preserve">: </w:t>
      </w:r>
      <w:r>
        <w:t xml:space="preserve">Prompt the user for an amount to withdraw and perform the withdrawal using the methods in the account class. </w:t>
      </w:r>
    </w:p>
    <w:p w14:paraId="47754384" w14:textId="54ABAAF5" w:rsidR="00F53FE6" w:rsidRDefault="00F53FE6" w:rsidP="00F53FE6">
      <w:pPr>
        <w:pStyle w:val="ListParagraph"/>
        <w:numPr>
          <w:ilvl w:val="2"/>
          <w:numId w:val="29"/>
        </w:numPr>
        <w:rPr>
          <w:i/>
        </w:rPr>
      </w:pPr>
      <w:r w:rsidRPr="00D33672">
        <w:rPr>
          <w:i/>
        </w:rPr>
        <w:t>Exit Account</w:t>
      </w:r>
      <w:r>
        <w:rPr>
          <w:i/>
        </w:rPr>
        <w:t xml:space="preserve">: go back to </w:t>
      </w:r>
      <w:r w:rsidRPr="00773CE1">
        <w:rPr>
          <w:i/>
        </w:rPr>
        <w:t xml:space="preserve">Banking </w:t>
      </w:r>
      <w:r>
        <w:rPr>
          <w:i/>
        </w:rPr>
        <w:t>M</w:t>
      </w:r>
      <w:r w:rsidRPr="00773CE1">
        <w:rPr>
          <w:i/>
        </w:rPr>
        <w:t>ain Menu</w:t>
      </w:r>
    </w:p>
    <w:p w14:paraId="751CF99C" w14:textId="77777777" w:rsidR="001271AE" w:rsidRPr="001271AE" w:rsidRDefault="001271AE" w:rsidP="001271AE">
      <w:pPr>
        <w:pStyle w:val="ListParagraph"/>
        <w:ind w:left="1080"/>
        <w:rPr>
          <w:i/>
        </w:rPr>
      </w:pPr>
    </w:p>
    <w:p w14:paraId="58CA6845" w14:textId="7CF316C5" w:rsidR="001271AE" w:rsidRPr="00D33672" w:rsidRDefault="001271AE" w:rsidP="001271AE">
      <w:pPr>
        <w:pStyle w:val="ListParagraph"/>
        <w:numPr>
          <w:ilvl w:val="1"/>
          <w:numId w:val="27"/>
        </w:numPr>
        <w:rPr>
          <w:i/>
        </w:rPr>
      </w:pPr>
      <w:r>
        <w:rPr>
          <w:iCs/>
        </w:rPr>
        <w:t>Define a</w:t>
      </w:r>
      <w:r w:rsidR="00707D90">
        <w:rPr>
          <w:iCs/>
        </w:rPr>
        <w:t>nd call the</w:t>
      </w:r>
      <w:r>
        <w:rPr>
          <w:iCs/>
        </w:rPr>
        <w:t xml:space="preserve"> method </w:t>
      </w:r>
      <w:proofErr w:type="gramStart"/>
      <w:r>
        <w:rPr>
          <w:iCs/>
        </w:rPr>
        <w:t>run(</w:t>
      </w:r>
      <w:proofErr w:type="gramEnd"/>
      <w:r>
        <w:rPr>
          <w:iCs/>
        </w:rPr>
        <w:t xml:space="preserve">) </w:t>
      </w:r>
      <w:r w:rsidR="00707D90">
        <w:rPr>
          <w:iCs/>
        </w:rPr>
        <w:t>to</w:t>
      </w:r>
      <w:r>
        <w:rPr>
          <w:iCs/>
        </w:rPr>
        <w:t xml:space="preserve"> sho</w:t>
      </w:r>
      <w:r w:rsidR="00707D90">
        <w:rPr>
          <w:iCs/>
        </w:rPr>
        <w:t>w</w:t>
      </w:r>
      <w:r>
        <w:rPr>
          <w:iCs/>
        </w:rPr>
        <w:t xml:space="preserve"> the main menu to the end user.</w:t>
      </w:r>
    </w:p>
    <w:p w14:paraId="78ABF2CB" w14:textId="77777777" w:rsidR="00F53FE6" w:rsidRDefault="00F53FE6" w:rsidP="00F53FE6">
      <w:pPr>
        <w:pStyle w:val="ListParagraph"/>
        <w:spacing w:after="60"/>
        <w:ind w:left="360"/>
        <w:contextualSpacing w:val="0"/>
      </w:pPr>
    </w:p>
    <w:p w14:paraId="3CCE4860" w14:textId="4E1D62B5" w:rsidR="00AC58E5" w:rsidRPr="00AC58E5" w:rsidRDefault="00AC58E5" w:rsidP="00AC58E5">
      <w:pPr>
        <w:rPr>
          <w:b/>
          <w:u w:val="single"/>
        </w:rPr>
      </w:pPr>
      <w:r w:rsidRPr="00AC58E5">
        <w:rPr>
          <w:b/>
          <w:u w:val="single"/>
        </w:rPr>
        <w:t xml:space="preserve">Part </w:t>
      </w:r>
      <w:r w:rsidR="00F53FE6">
        <w:rPr>
          <w:b/>
          <w:u w:val="single"/>
        </w:rPr>
        <w:t>I</w:t>
      </w:r>
      <w:r>
        <w:rPr>
          <w:b/>
          <w:u w:val="single"/>
        </w:rPr>
        <w:t>I</w:t>
      </w:r>
      <w:r w:rsidRPr="00AC58E5">
        <w:rPr>
          <w:u w:val="single"/>
        </w:rPr>
        <w:t xml:space="preserve"> </w:t>
      </w:r>
      <w:r>
        <w:rPr>
          <w:b/>
          <w:u w:val="single"/>
        </w:rPr>
        <w:t>Business Logic</w:t>
      </w:r>
      <w:r w:rsidRPr="00AC58E5">
        <w:rPr>
          <w:b/>
        </w:rPr>
        <w:t xml:space="preserve"> (</w:t>
      </w:r>
      <w:r w:rsidR="00025F31">
        <w:rPr>
          <w:b/>
          <w:color w:val="1F497D" w:themeColor="text2"/>
        </w:rPr>
        <w:t>5</w:t>
      </w:r>
      <w:r w:rsidRPr="00AC58E5">
        <w:rPr>
          <w:b/>
          <w:color w:val="1F497D" w:themeColor="text2"/>
        </w:rPr>
        <w:t>0 Points</w:t>
      </w:r>
      <w:r w:rsidRPr="00AC58E5">
        <w:rPr>
          <w:b/>
        </w:rPr>
        <w:t>):</w:t>
      </w:r>
      <w:r w:rsidR="00B55BC5">
        <w:rPr>
          <w:b/>
        </w:rPr>
        <w:t xml:space="preserve"> </w:t>
      </w:r>
      <w:r w:rsidR="00B55BC5">
        <w:rPr>
          <w:b/>
          <w:bCs/>
          <w:color w:val="C00000"/>
        </w:rPr>
        <w:t>The</w:t>
      </w:r>
      <w:r w:rsidR="00707D90">
        <w:rPr>
          <w:b/>
          <w:bCs/>
          <w:color w:val="C00000"/>
        </w:rPr>
        <w:t xml:space="preserve"> </w:t>
      </w:r>
      <w:r w:rsidR="00B55BC5" w:rsidRPr="00AC58E5">
        <w:rPr>
          <w:b/>
          <w:bCs/>
          <w:color w:val="C00000"/>
        </w:rPr>
        <w:t>class</w:t>
      </w:r>
      <w:r w:rsidR="00B55BC5">
        <w:rPr>
          <w:b/>
          <w:bCs/>
          <w:color w:val="C00000"/>
        </w:rPr>
        <w:t>es</w:t>
      </w:r>
      <w:r w:rsidR="00B55BC5" w:rsidRPr="00AC58E5">
        <w:rPr>
          <w:b/>
          <w:bCs/>
          <w:color w:val="C00000"/>
        </w:rPr>
        <w:t xml:space="preserve"> </w:t>
      </w:r>
      <w:r w:rsidR="00707D90">
        <w:rPr>
          <w:b/>
          <w:bCs/>
          <w:color w:val="C00000"/>
        </w:rPr>
        <w:t xml:space="preserve">described in this part </w:t>
      </w:r>
      <w:r w:rsidR="00B55BC5">
        <w:rPr>
          <w:b/>
          <w:bCs/>
          <w:color w:val="C00000"/>
        </w:rPr>
        <w:t>are not</w:t>
      </w:r>
      <w:r w:rsidR="00B55BC5" w:rsidRPr="00AC58E5">
        <w:rPr>
          <w:b/>
          <w:bCs/>
          <w:color w:val="C00000"/>
        </w:rPr>
        <w:t xml:space="preserve"> allowed to interact (input or print) with the end user.</w:t>
      </w:r>
    </w:p>
    <w:p w14:paraId="58809F0A" w14:textId="3E67D773" w:rsidR="00707D90" w:rsidRPr="0017656B" w:rsidRDefault="00707D90" w:rsidP="00707D90">
      <w:pPr>
        <w:pStyle w:val="ListParagraph"/>
        <w:numPr>
          <w:ilvl w:val="0"/>
          <w:numId w:val="28"/>
        </w:numPr>
        <w:spacing w:after="60"/>
        <w:contextualSpacing w:val="0"/>
        <w:rPr>
          <w:b/>
          <w:bCs/>
        </w:rPr>
      </w:pPr>
      <w:r>
        <w:rPr>
          <w:b/>
        </w:rPr>
        <w:t xml:space="preserve">Account </w:t>
      </w:r>
      <w:r w:rsidRPr="00AC58E5">
        <w:rPr>
          <w:b/>
        </w:rPr>
        <w:t>(</w:t>
      </w:r>
      <w:r>
        <w:rPr>
          <w:b/>
          <w:color w:val="1F497D" w:themeColor="text2"/>
        </w:rPr>
        <w:t>12</w:t>
      </w:r>
      <w:r w:rsidRPr="00AC58E5">
        <w:rPr>
          <w:b/>
          <w:color w:val="1F497D" w:themeColor="text2"/>
        </w:rPr>
        <w:t xml:space="preserve"> Points</w:t>
      </w:r>
      <w:r w:rsidRPr="00AC58E5">
        <w:rPr>
          <w:b/>
        </w:rPr>
        <w:t>)</w:t>
      </w:r>
      <w:r>
        <w:t xml:space="preserve">: </w:t>
      </w:r>
      <w:r w:rsidRPr="006D5768">
        <w:rPr>
          <w:i/>
          <w:iCs/>
        </w:rPr>
        <w:t xml:space="preserve">Represents </w:t>
      </w:r>
      <w:r w:rsidR="005D7BD3" w:rsidRPr="006D5768">
        <w:rPr>
          <w:i/>
          <w:iCs/>
        </w:rPr>
        <w:t>a</w:t>
      </w:r>
      <w:r w:rsidRPr="006D5768">
        <w:rPr>
          <w:i/>
          <w:iCs/>
        </w:rPr>
        <w:t xml:space="preserve"> bank account</w:t>
      </w:r>
      <w:r>
        <w:t xml:space="preserve">. Define the class as per the details provided in the class diagram. </w:t>
      </w:r>
    </w:p>
    <w:p w14:paraId="4B70C3BC" w14:textId="1C66DAB9" w:rsidR="00BA79A1" w:rsidRDefault="00532465" w:rsidP="00AC58E5">
      <w:pPr>
        <w:pStyle w:val="ListParagraph"/>
        <w:numPr>
          <w:ilvl w:val="0"/>
          <w:numId w:val="28"/>
        </w:numPr>
        <w:spacing w:after="60"/>
        <w:contextualSpacing w:val="0"/>
      </w:pPr>
      <w:r>
        <w:rPr>
          <w:b/>
        </w:rPr>
        <w:t>SavingsAccount</w:t>
      </w:r>
      <w:r w:rsidR="00AC58E5">
        <w:rPr>
          <w:b/>
        </w:rPr>
        <w:t xml:space="preserve"> </w:t>
      </w:r>
      <w:r w:rsidR="00AC58E5" w:rsidRPr="00AC58E5">
        <w:rPr>
          <w:b/>
        </w:rPr>
        <w:t>(</w:t>
      </w:r>
      <w:r w:rsidR="00AC58E5">
        <w:rPr>
          <w:b/>
          <w:color w:val="1F497D" w:themeColor="text2"/>
        </w:rPr>
        <w:t>1</w:t>
      </w:r>
      <w:r w:rsidR="00B55BC5">
        <w:rPr>
          <w:b/>
          <w:color w:val="1F497D" w:themeColor="text2"/>
        </w:rPr>
        <w:t>2</w:t>
      </w:r>
      <w:r w:rsidR="00AC58E5" w:rsidRPr="00AC58E5">
        <w:rPr>
          <w:b/>
          <w:color w:val="1F497D" w:themeColor="text2"/>
        </w:rPr>
        <w:t xml:space="preserve"> Points</w:t>
      </w:r>
      <w:r w:rsidR="00AC58E5" w:rsidRPr="00AC58E5">
        <w:rPr>
          <w:b/>
        </w:rPr>
        <w:t>)</w:t>
      </w:r>
      <w:r w:rsidR="00850245">
        <w:t xml:space="preserve">: </w:t>
      </w:r>
      <w:r w:rsidR="00707D90" w:rsidRPr="006D5768">
        <w:rPr>
          <w:i/>
          <w:iCs/>
        </w:rPr>
        <w:t xml:space="preserve">Extends the class Account to </w:t>
      </w:r>
      <w:r w:rsidR="00BA79A1" w:rsidRPr="006D5768">
        <w:rPr>
          <w:i/>
          <w:iCs/>
        </w:rPr>
        <w:t>represent the savings accounts</w:t>
      </w:r>
      <w:r w:rsidR="00073816">
        <w:t xml:space="preserve">. </w:t>
      </w:r>
      <w:r w:rsidR="00BA79A1">
        <w:t xml:space="preserve">These accounts require account holders to maintain a minimum balance in the account. </w:t>
      </w:r>
      <w:r w:rsidR="00707D90">
        <w:t xml:space="preserve">Override the method withdraw of the base class to reject transactions that would bring the current balance of the account below the minimum balance. </w:t>
      </w:r>
      <w:proofErr w:type="gramStart"/>
      <w:r w:rsidR="00BA79A1">
        <w:t>E.g.</w:t>
      </w:r>
      <w:proofErr w:type="gramEnd"/>
      <w:r w:rsidR="00BA79A1">
        <w:t xml:space="preserve"> if the minimum balance is 5000 CAD and the current balance in the account is 7000 CAD, the maximum withdrawal that can be allowed is 2000 CAD</w:t>
      </w:r>
    </w:p>
    <w:p w14:paraId="57DFF991" w14:textId="77777777" w:rsidR="00707D90" w:rsidRPr="00707D90" w:rsidRDefault="00707D90" w:rsidP="00707D90">
      <w:pPr>
        <w:pStyle w:val="ListParagraph"/>
        <w:spacing w:after="60"/>
        <w:ind w:left="360"/>
        <w:contextualSpacing w:val="0"/>
        <w:rPr>
          <w:b/>
          <w:u w:val="single"/>
        </w:rPr>
      </w:pPr>
    </w:p>
    <w:p w14:paraId="2D8FB360" w14:textId="2EBE6E40" w:rsidR="00B55BC5" w:rsidRPr="00B55BC5" w:rsidRDefault="00532465" w:rsidP="000D4E91">
      <w:pPr>
        <w:pStyle w:val="ListParagraph"/>
        <w:numPr>
          <w:ilvl w:val="0"/>
          <w:numId w:val="28"/>
        </w:numPr>
        <w:spacing w:after="60"/>
        <w:contextualSpacing w:val="0"/>
        <w:rPr>
          <w:b/>
          <w:u w:val="single"/>
        </w:rPr>
      </w:pPr>
      <w:r w:rsidRPr="00B55BC5">
        <w:rPr>
          <w:b/>
        </w:rPr>
        <w:lastRenderedPageBreak/>
        <w:t>ChecquingAccount</w:t>
      </w:r>
      <w:r w:rsidR="00AC58E5" w:rsidRPr="00B55BC5">
        <w:rPr>
          <w:b/>
        </w:rPr>
        <w:t xml:space="preserve"> (</w:t>
      </w:r>
      <w:r w:rsidR="00AC58E5" w:rsidRPr="00B55BC5">
        <w:rPr>
          <w:b/>
          <w:color w:val="1F497D" w:themeColor="text2"/>
        </w:rPr>
        <w:t>1</w:t>
      </w:r>
      <w:r w:rsidR="00B55BC5" w:rsidRPr="00B55BC5">
        <w:rPr>
          <w:b/>
          <w:color w:val="1F497D" w:themeColor="text2"/>
        </w:rPr>
        <w:t>2</w:t>
      </w:r>
      <w:r w:rsidR="00AC58E5" w:rsidRPr="00B55BC5">
        <w:rPr>
          <w:b/>
          <w:color w:val="1F497D" w:themeColor="text2"/>
        </w:rPr>
        <w:t xml:space="preserve"> Points</w:t>
      </w:r>
      <w:r w:rsidR="00AC58E5" w:rsidRPr="00B55BC5">
        <w:rPr>
          <w:b/>
        </w:rPr>
        <w:t>)</w:t>
      </w:r>
      <w:r w:rsidR="00073816" w:rsidRPr="00073816">
        <w:t>:</w:t>
      </w:r>
      <w:r w:rsidR="00073816">
        <w:t xml:space="preserve"> </w:t>
      </w:r>
      <w:r w:rsidR="00707D90" w:rsidRPr="006D5768">
        <w:rPr>
          <w:i/>
          <w:iCs/>
        </w:rPr>
        <w:t xml:space="preserve">Extends the class Account to </w:t>
      </w:r>
      <w:r w:rsidR="00BA79A1" w:rsidRPr="006D5768">
        <w:rPr>
          <w:i/>
          <w:iCs/>
        </w:rPr>
        <w:t>represent the chequing accounts.</w:t>
      </w:r>
      <w:r w:rsidR="00BA79A1">
        <w:t xml:space="preserve"> These accounts allow overdrafts.</w:t>
      </w:r>
      <w:r w:rsidR="007E7EEA">
        <w:t xml:space="preserve"> Override the method withdraw of the base class to reject transactions that cannot be completed even after using the overdraft limit. </w:t>
      </w:r>
      <w:r w:rsidR="00BA79A1">
        <w:t xml:space="preserve"> This means if an account has an overdraft limit of 5000 CAD, the account holder is allowed to withdraw up to 5000 CAD more than </w:t>
      </w:r>
      <w:r w:rsidR="00AC58E5">
        <w:t xml:space="preserve">the money </w:t>
      </w:r>
      <w:r w:rsidR="00BA79A1">
        <w:t>they have in the account.</w:t>
      </w:r>
    </w:p>
    <w:p w14:paraId="03DCFCC7" w14:textId="77777777" w:rsidR="00164C3F" w:rsidRPr="00164C3F" w:rsidRDefault="00164C3F" w:rsidP="00164C3F">
      <w:pPr>
        <w:pStyle w:val="ListParagraph"/>
        <w:ind w:left="360"/>
      </w:pPr>
    </w:p>
    <w:p w14:paraId="2761D1ED" w14:textId="1E8E5E31" w:rsidR="00164C3F" w:rsidRDefault="00164C3F" w:rsidP="00164C3F">
      <w:pPr>
        <w:pStyle w:val="ListParagraph"/>
        <w:numPr>
          <w:ilvl w:val="0"/>
          <w:numId w:val="28"/>
        </w:numPr>
      </w:pPr>
      <w:r>
        <w:rPr>
          <w:b/>
        </w:rPr>
        <w:t xml:space="preserve">Bank </w:t>
      </w:r>
      <w:r w:rsidRPr="00AC58E5">
        <w:rPr>
          <w:b/>
        </w:rPr>
        <w:t>(</w:t>
      </w:r>
      <w:r>
        <w:rPr>
          <w:b/>
          <w:color w:val="1F497D" w:themeColor="text2"/>
        </w:rPr>
        <w:t>14</w:t>
      </w:r>
      <w:r w:rsidRPr="00AC58E5">
        <w:rPr>
          <w:b/>
          <w:color w:val="1F497D" w:themeColor="text2"/>
        </w:rPr>
        <w:t xml:space="preserve"> Points</w:t>
      </w:r>
      <w:r w:rsidRPr="00AC58E5">
        <w:rPr>
          <w:b/>
        </w:rPr>
        <w:t>)</w:t>
      </w:r>
      <w:r>
        <w:t xml:space="preserve">: </w:t>
      </w:r>
      <w:r w:rsidR="006D5768">
        <w:rPr>
          <w:i/>
          <w:iCs/>
        </w:rPr>
        <w:t>I</w:t>
      </w:r>
      <w:r w:rsidRPr="006D5768">
        <w:rPr>
          <w:i/>
          <w:iCs/>
        </w:rPr>
        <w:t>mplements the business logic required for the banking. Keeps track of all the accounts. Allows the program to open a new account or to search for an existing account.</w:t>
      </w:r>
      <w:r>
        <w:t xml:space="preserve"> The class shall define a List of Account objects.</w:t>
      </w:r>
    </w:p>
    <w:p w14:paraId="6EBF3069" w14:textId="77777777" w:rsidR="00164C3F" w:rsidRDefault="00164C3F" w:rsidP="00164C3F">
      <w:pPr>
        <w:pStyle w:val="ListParagraph"/>
        <w:numPr>
          <w:ilvl w:val="1"/>
          <w:numId w:val="28"/>
        </w:numPr>
      </w:pPr>
      <w:r>
        <w:t>Define a constructor that will create a list that holds the accounts objects and creates 5 accounts (either ChecquingAccount or SavingsAccount) with hard coded values of your choice.</w:t>
      </w:r>
    </w:p>
    <w:p w14:paraId="37B118A4" w14:textId="65D13756" w:rsidR="00164C3F" w:rsidRDefault="00164C3F" w:rsidP="00164C3F">
      <w:pPr>
        <w:pStyle w:val="ListParagraph"/>
        <w:numPr>
          <w:ilvl w:val="1"/>
          <w:numId w:val="28"/>
        </w:numPr>
      </w:pPr>
      <w:r>
        <w:t xml:space="preserve">Define and implement the </w:t>
      </w:r>
      <w:proofErr w:type="gramStart"/>
      <w:r w:rsidRPr="00164385">
        <w:rPr>
          <w:i/>
          <w:iCs/>
        </w:rPr>
        <w:t>searchAccount(</w:t>
      </w:r>
      <w:proofErr w:type="gramEnd"/>
      <w:r w:rsidRPr="00164385">
        <w:rPr>
          <w:i/>
          <w:iCs/>
        </w:rPr>
        <w:t>)</w:t>
      </w:r>
      <w:r>
        <w:t xml:space="preserve"> method that </w:t>
      </w:r>
      <w:r w:rsidR="006D5768">
        <w:t>accepts an</w:t>
      </w:r>
      <w:r>
        <w:t xml:space="preserve"> </w:t>
      </w:r>
      <w:r w:rsidRPr="00AC58E5">
        <w:rPr>
          <w:i/>
          <w:iCs/>
        </w:rPr>
        <w:t>account number</w:t>
      </w:r>
      <w:r w:rsidR="006D5768">
        <w:t xml:space="preserve"> as parameter. The method should</w:t>
      </w:r>
      <w:r>
        <w:t xml:space="preserve"> find and return </w:t>
      </w:r>
      <w:r w:rsidR="006D5768">
        <w:t>the</w:t>
      </w:r>
      <w:r>
        <w:t xml:space="preserve"> account </w:t>
      </w:r>
      <w:r w:rsidR="006D5768">
        <w:t xml:space="preserve">with matching account number </w:t>
      </w:r>
      <w:r>
        <w:t xml:space="preserve">from the list of accounts. This method is used by the </w:t>
      </w:r>
      <w:r w:rsidRPr="00164385">
        <w:rPr>
          <w:b/>
          <w:bCs/>
          <w:i/>
          <w:iCs/>
        </w:rPr>
        <w:t>Program</w:t>
      </w:r>
      <w:r>
        <w:t xml:space="preserve"> to retrieve an account using the </w:t>
      </w:r>
      <w:r w:rsidRPr="00AC58E5">
        <w:rPr>
          <w:i/>
          <w:iCs/>
        </w:rPr>
        <w:t>account number</w:t>
      </w:r>
      <w:r>
        <w:t xml:space="preserve"> entered by the user</w:t>
      </w:r>
      <w:r w:rsidRPr="005909D6">
        <w:t xml:space="preserve"> </w:t>
      </w:r>
    </w:p>
    <w:p w14:paraId="200B2605" w14:textId="77777777" w:rsidR="00164C3F" w:rsidRDefault="00164C3F" w:rsidP="00164C3F">
      <w:pPr>
        <w:pStyle w:val="ListParagraph"/>
        <w:numPr>
          <w:ilvl w:val="1"/>
          <w:numId w:val="28"/>
        </w:numPr>
      </w:pPr>
      <w:r>
        <w:t>Define a method openAccount (</w:t>
      </w:r>
      <w:r w:rsidRPr="00707D90">
        <w:rPr>
          <w:b/>
          <w:bCs/>
          <w:color w:val="C00000"/>
        </w:rPr>
        <w:t>Required only for</w:t>
      </w:r>
      <w:r w:rsidRPr="00707D90">
        <w:rPr>
          <w:color w:val="C00000"/>
        </w:rPr>
        <w:t xml:space="preserve"> </w:t>
      </w:r>
      <w:r>
        <w:rPr>
          <w:b/>
          <w:bCs/>
          <w:color w:val="C00000"/>
        </w:rPr>
        <w:t>b</w:t>
      </w:r>
      <w:r w:rsidRPr="005909D6">
        <w:rPr>
          <w:b/>
          <w:bCs/>
          <w:color w:val="C00000"/>
        </w:rPr>
        <w:t>onus</w:t>
      </w:r>
      <w:r>
        <w:t xml:space="preserve">: </w:t>
      </w:r>
      <w:r w:rsidRPr="00CD6D6F">
        <w:rPr>
          <w:b/>
          <w:bCs/>
          <w:color w:val="C00000"/>
        </w:rPr>
        <w:t>described in bonus section</w:t>
      </w:r>
      <w:r>
        <w:t xml:space="preserve">) </w:t>
      </w:r>
    </w:p>
    <w:p w14:paraId="1CB81D21" w14:textId="77777777" w:rsidR="00B55BC5" w:rsidRPr="00B55BC5" w:rsidRDefault="00B55BC5" w:rsidP="00B55BC5">
      <w:pPr>
        <w:pStyle w:val="ListParagraph"/>
        <w:spacing w:after="60"/>
        <w:ind w:left="360"/>
        <w:contextualSpacing w:val="0"/>
        <w:rPr>
          <w:b/>
          <w:u w:val="single"/>
        </w:rPr>
      </w:pPr>
    </w:p>
    <w:p w14:paraId="42716F54" w14:textId="77777777" w:rsidR="00EE693A" w:rsidRDefault="00BA79A1" w:rsidP="00EE693A">
      <w:r>
        <w:rPr>
          <w:b/>
        </w:rPr>
        <w:t xml:space="preserve">Part III </w:t>
      </w:r>
      <w:r w:rsidRPr="00BA79A1">
        <w:rPr>
          <w:b/>
        </w:rPr>
        <w:t>(</w:t>
      </w:r>
      <w:bookmarkStart w:id="0" w:name="OLE_LINK3"/>
      <w:r>
        <w:rPr>
          <w:b/>
          <w:color w:val="1F497D" w:themeColor="text2"/>
        </w:rPr>
        <w:t>1</w:t>
      </w:r>
      <w:r w:rsidR="00025F31">
        <w:rPr>
          <w:b/>
          <w:color w:val="1F497D" w:themeColor="text2"/>
        </w:rPr>
        <w:t>0</w:t>
      </w:r>
      <w:r w:rsidRPr="00BA79A1">
        <w:rPr>
          <w:b/>
          <w:color w:val="1F497D" w:themeColor="text2"/>
        </w:rPr>
        <w:t>%</w:t>
      </w:r>
      <w:bookmarkEnd w:id="0"/>
      <w:r w:rsidRPr="00BA79A1">
        <w:rPr>
          <w:b/>
        </w:rPr>
        <w:t>)</w:t>
      </w:r>
      <w:r>
        <w:t xml:space="preserve"> </w:t>
      </w:r>
      <w:r w:rsidRPr="00BA79A1">
        <w:rPr>
          <w:b/>
        </w:rPr>
        <w:t xml:space="preserve">Error Handling. </w:t>
      </w:r>
      <w:r w:rsidR="006204D8">
        <w:t>Using standard error checking (if-else) as well as exception handling (try-except) to e</w:t>
      </w:r>
      <w:r>
        <w:t xml:space="preserve">nsure the input is </w:t>
      </w:r>
      <w:r w:rsidR="006204D8">
        <w:t>valid</w:t>
      </w:r>
      <w:r>
        <w:t xml:space="preserve"> both in terms of range and type of data entere</w:t>
      </w:r>
      <w:r w:rsidR="006204D8">
        <w:t>d</w:t>
      </w:r>
      <w:r>
        <w:t xml:space="preserve">. </w:t>
      </w:r>
      <w:r w:rsidR="00AC58E5">
        <w:t xml:space="preserve">The application should not crash at any point due to data </w:t>
      </w:r>
      <w:r w:rsidR="006204D8">
        <w:t xml:space="preserve">input </w:t>
      </w:r>
      <w:r w:rsidR="00AC58E5">
        <w:t xml:space="preserve">/ processing. </w:t>
      </w:r>
      <w:r w:rsidR="00EE693A">
        <w:t>If recovery from the error(s) is not possible, i</w:t>
      </w:r>
      <w:r w:rsidR="00025F31">
        <w:t>nform the user about the error and terminate the application</w:t>
      </w:r>
      <w:r w:rsidR="00AC58E5">
        <w:t>.</w:t>
      </w:r>
      <w:r w:rsidR="00EE693A">
        <w:t xml:space="preserve"> Examples: </w:t>
      </w:r>
    </w:p>
    <w:p w14:paraId="2A29638A" w14:textId="08778347" w:rsidR="00EE693A" w:rsidRDefault="00EE693A" w:rsidP="00EE693A">
      <w:pPr>
        <w:pStyle w:val="ListParagraph"/>
        <w:numPr>
          <w:ilvl w:val="0"/>
          <w:numId w:val="27"/>
        </w:numPr>
        <w:ind w:left="709" w:hanging="218"/>
      </w:pPr>
      <w:r>
        <w:t xml:space="preserve">Negative values for withdrawal/deposit amounts should not be allowed. </w:t>
      </w:r>
    </w:p>
    <w:p w14:paraId="36A7B4BB" w14:textId="137A0B6C" w:rsidR="00EE693A" w:rsidRDefault="00EE693A" w:rsidP="00EE693A">
      <w:pPr>
        <w:pStyle w:val="ListParagraph"/>
        <w:numPr>
          <w:ilvl w:val="0"/>
          <w:numId w:val="27"/>
        </w:numPr>
        <w:ind w:left="709" w:hanging="218"/>
      </w:pPr>
      <w:r>
        <w:t xml:space="preserve">If conversion of </w:t>
      </w:r>
      <w:r w:rsidR="001217EE">
        <w:t xml:space="preserve">the </w:t>
      </w:r>
      <w:r>
        <w:t>user input to a number fails, the code should handle the exception.</w:t>
      </w:r>
    </w:p>
    <w:p w14:paraId="1908FA49" w14:textId="26C18C1A" w:rsidR="00F83DE4" w:rsidRDefault="00251725" w:rsidP="00251725">
      <w:r w:rsidRPr="00251725">
        <w:rPr>
          <w:b/>
        </w:rPr>
        <w:t>Part I</w:t>
      </w:r>
      <w:r w:rsidR="00BA79A1">
        <w:rPr>
          <w:b/>
        </w:rPr>
        <w:t>V</w:t>
      </w:r>
      <w:r w:rsidRPr="00251725">
        <w:rPr>
          <w:b/>
        </w:rPr>
        <w:t xml:space="preserve"> (</w:t>
      </w:r>
      <w:r>
        <w:rPr>
          <w:b/>
          <w:color w:val="1F497D" w:themeColor="text2"/>
        </w:rPr>
        <w:t>1</w:t>
      </w:r>
      <w:r w:rsidR="00025F31">
        <w:rPr>
          <w:b/>
          <w:color w:val="1F497D" w:themeColor="text2"/>
        </w:rPr>
        <w:t>0</w:t>
      </w:r>
      <w:r w:rsidRPr="00251725">
        <w:rPr>
          <w:b/>
          <w:color w:val="1F497D" w:themeColor="text2"/>
        </w:rPr>
        <w:t>%</w:t>
      </w:r>
      <w:r w:rsidRPr="00251725">
        <w:rPr>
          <w:b/>
        </w:rPr>
        <w:t>)</w:t>
      </w:r>
      <w:r>
        <w:t xml:space="preserve"> </w:t>
      </w:r>
      <w:r>
        <w:rPr>
          <w:b/>
        </w:rPr>
        <w:t>UML Model</w:t>
      </w:r>
      <w:r>
        <w:t xml:space="preserve">. </w:t>
      </w:r>
      <w:r w:rsidR="00F72CC3">
        <w:t>Create a Visual Paradigm project with</w:t>
      </w:r>
      <w:r>
        <w:t xml:space="preserve"> the class diagram </w:t>
      </w:r>
      <w:r w:rsidR="00F72CC3">
        <w:t>shown in</w:t>
      </w:r>
      <w:r w:rsidR="007A176E">
        <w:t xml:space="preserve"> </w:t>
      </w:r>
      <w:hyperlink w:anchor="_Appendix_1:_Simple" w:history="1">
        <w:r w:rsidR="007A176E" w:rsidRPr="006D5768">
          <w:rPr>
            <w:rStyle w:val="Hyperlink"/>
            <w:b/>
            <w:bCs/>
          </w:rPr>
          <w:t>Appendix 1</w:t>
        </w:r>
      </w:hyperlink>
      <w:r w:rsidR="007A176E">
        <w:t xml:space="preserve"> </w:t>
      </w:r>
      <w:r w:rsidR="007365B2">
        <w:t>updated with all the implementation details and the correct relationship details</w:t>
      </w:r>
      <w:r>
        <w:t xml:space="preserve">. All class </w:t>
      </w:r>
      <w:r w:rsidR="00D571CE">
        <w:t xml:space="preserve">symbols </w:t>
      </w:r>
      <w:r>
        <w:t xml:space="preserve">should include all attributes and methods. </w:t>
      </w:r>
      <w:r w:rsidR="00C217C6">
        <w:t>For this assignment</w:t>
      </w:r>
      <w:r w:rsidR="006D5768">
        <w:t>,</w:t>
      </w:r>
      <w:r w:rsidR="00C217C6">
        <w:t xml:space="preserve"> please label the relationships with their name: USES, HAS-A and IS-A.</w:t>
      </w:r>
    </w:p>
    <w:p w14:paraId="6FB30804" w14:textId="0BC1B7A1" w:rsidR="00707766" w:rsidRDefault="00707766" w:rsidP="00707766">
      <w:r>
        <w:rPr>
          <w:b/>
        </w:rPr>
        <w:t xml:space="preserve">Part V </w:t>
      </w:r>
      <w:r w:rsidRPr="00673C5C">
        <w:rPr>
          <w:b/>
        </w:rPr>
        <w:t>(</w:t>
      </w:r>
      <w:r>
        <w:rPr>
          <w:b/>
          <w:color w:val="1F497D" w:themeColor="text2"/>
        </w:rPr>
        <w:t>1</w:t>
      </w:r>
      <w:r w:rsidR="007A176E">
        <w:rPr>
          <w:b/>
          <w:color w:val="1F497D" w:themeColor="text2"/>
        </w:rPr>
        <w:t>0</w:t>
      </w:r>
      <w:r>
        <w:rPr>
          <w:b/>
          <w:color w:val="1F497D" w:themeColor="text2"/>
        </w:rPr>
        <w:t>%</w:t>
      </w:r>
      <w:r w:rsidRPr="00673C5C">
        <w:rPr>
          <w:b/>
        </w:rPr>
        <w:t>)</w:t>
      </w:r>
      <w:r>
        <w:t xml:space="preserve">: </w:t>
      </w:r>
      <w:r w:rsidRPr="009C0143">
        <w:rPr>
          <w:b/>
          <w:bCs/>
        </w:rPr>
        <w:t>Program Development Process</w:t>
      </w:r>
      <w:r>
        <w:t xml:space="preserve">. The project is to be developed iteratively in small increments. Code must be version controlled using GIT. Each milestone must have at a minimum </w:t>
      </w:r>
      <w:r w:rsidR="001217EE">
        <w:t>one</w:t>
      </w:r>
      <w:r>
        <w:t xml:space="preserve"> commit at the end of </w:t>
      </w:r>
      <w:r w:rsidR="001217EE">
        <w:t>the</w:t>
      </w:r>
      <w:r>
        <w:t xml:space="preserve"> milestone. For best evaluation ensure changes are committed often (more than once per milestone) and the commit messages are informative. </w:t>
      </w:r>
    </w:p>
    <w:p w14:paraId="424785C7" w14:textId="77777777" w:rsidR="00707766" w:rsidRDefault="00707766" w:rsidP="00707766">
      <w:pPr>
        <w:pStyle w:val="ListParagraph"/>
        <w:numPr>
          <w:ilvl w:val="0"/>
          <w:numId w:val="24"/>
        </w:numPr>
        <w:ind w:left="1701" w:hanging="1276"/>
      </w:pPr>
      <w:r w:rsidRPr="00B91CF4">
        <w:rPr>
          <w:i/>
          <w:iCs/>
        </w:rPr>
        <w:t>Project Creation</w:t>
      </w:r>
      <w:r>
        <w:t>. Create the initial program folder and add the project to version control using GIT. Use GIT effectively throughout the development of the project.</w:t>
      </w:r>
    </w:p>
    <w:p w14:paraId="5151794B" w14:textId="5AE9E923" w:rsidR="00F53FE6" w:rsidRPr="00F53FE6" w:rsidRDefault="00F53FE6" w:rsidP="00F53FE6">
      <w:pPr>
        <w:pStyle w:val="ListParagraph"/>
        <w:numPr>
          <w:ilvl w:val="0"/>
          <w:numId w:val="24"/>
        </w:numPr>
        <w:ind w:left="1701" w:hanging="1276"/>
      </w:pPr>
      <w:r>
        <w:rPr>
          <w:i/>
          <w:iCs/>
        </w:rPr>
        <w:t>User Interaction Setup</w:t>
      </w:r>
      <w:r>
        <w:t>. The program can display the two menus asking the input from the user.</w:t>
      </w:r>
    </w:p>
    <w:p w14:paraId="625308EF" w14:textId="4FDA075A" w:rsidR="00707766" w:rsidRDefault="00BA79A1" w:rsidP="00707766">
      <w:pPr>
        <w:pStyle w:val="ListParagraph"/>
        <w:numPr>
          <w:ilvl w:val="0"/>
          <w:numId w:val="24"/>
        </w:numPr>
        <w:ind w:left="1701" w:hanging="1276"/>
      </w:pPr>
      <w:r>
        <w:rPr>
          <w:i/>
          <w:iCs/>
        </w:rPr>
        <w:t>Simple Bank Setup</w:t>
      </w:r>
      <w:r w:rsidR="00707766">
        <w:t xml:space="preserve">. </w:t>
      </w:r>
      <w:r w:rsidR="001B27EF">
        <w:t xml:space="preserve">The </w:t>
      </w:r>
      <w:r w:rsidR="00025F31">
        <w:t>application</w:t>
      </w:r>
      <w:r w:rsidR="001B27EF">
        <w:t xml:space="preserve"> </w:t>
      </w:r>
      <w:r>
        <w:t xml:space="preserve">can search </w:t>
      </w:r>
      <w:r w:rsidR="00025F31">
        <w:t>for accounts based on account number</w:t>
      </w:r>
      <w:r w:rsidR="001B27EF">
        <w:t>.</w:t>
      </w:r>
    </w:p>
    <w:p w14:paraId="268AAA0B" w14:textId="64EE88DD" w:rsidR="00707766" w:rsidRDefault="000F2298" w:rsidP="00707766">
      <w:pPr>
        <w:pStyle w:val="ListParagraph"/>
        <w:numPr>
          <w:ilvl w:val="0"/>
          <w:numId w:val="24"/>
        </w:numPr>
        <w:ind w:left="1701" w:hanging="1276"/>
      </w:pPr>
      <w:r>
        <w:rPr>
          <w:i/>
          <w:iCs/>
        </w:rPr>
        <w:lastRenderedPageBreak/>
        <w:t>Savings Accounts Offered</w:t>
      </w:r>
      <w:r w:rsidR="00707766">
        <w:t xml:space="preserve">. </w:t>
      </w:r>
      <w:r w:rsidR="007D76CB">
        <w:t xml:space="preserve">The </w:t>
      </w:r>
      <w:r w:rsidR="00025F31">
        <w:t>application allows</w:t>
      </w:r>
      <w:r w:rsidR="007D76CB">
        <w:t xml:space="preserve"> </w:t>
      </w:r>
      <w:r w:rsidR="00F53FE6">
        <w:t xml:space="preserve">searching for </w:t>
      </w:r>
      <w:r>
        <w:t>Savings Accounts and performing transactions on them</w:t>
      </w:r>
      <w:r w:rsidR="00545EC8">
        <w:t>.</w:t>
      </w:r>
    </w:p>
    <w:p w14:paraId="7F64B801" w14:textId="70B23AE4" w:rsidR="000F2298" w:rsidRDefault="000F2298" w:rsidP="00707766">
      <w:pPr>
        <w:pStyle w:val="ListParagraph"/>
        <w:numPr>
          <w:ilvl w:val="0"/>
          <w:numId w:val="24"/>
        </w:numPr>
        <w:ind w:left="1701" w:hanging="1276"/>
      </w:pPr>
      <w:r>
        <w:rPr>
          <w:i/>
          <w:iCs/>
        </w:rPr>
        <w:t>Checquing Accounts Offered</w:t>
      </w:r>
      <w:r>
        <w:t xml:space="preserve">. The </w:t>
      </w:r>
      <w:r w:rsidR="00025F31">
        <w:t xml:space="preserve">application </w:t>
      </w:r>
      <w:r>
        <w:t xml:space="preserve">allows </w:t>
      </w:r>
      <w:r w:rsidR="00F53FE6">
        <w:t xml:space="preserve">searching for </w:t>
      </w:r>
      <w:r>
        <w:t>Checquing Accounts and performing transactions on them.</w:t>
      </w:r>
    </w:p>
    <w:p w14:paraId="3896A82F" w14:textId="5AA1BE01" w:rsidR="00707766" w:rsidRDefault="00707766" w:rsidP="00707766">
      <w:pPr>
        <w:pStyle w:val="ListParagraph"/>
        <w:numPr>
          <w:ilvl w:val="0"/>
          <w:numId w:val="24"/>
        </w:numPr>
        <w:ind w:left="1701" w:hanging="1276"/>
      </w:pPr>
      <w:r w:rsidRPr="00B91CF4">
        <w:rPr>
          <w:i/>
          <w:iCs/>
        </w:rPr>
        <w:t>Bug Fixing and Polishing</w:t>
      </w:r>
      <w:r>
        <w:t xml:space="preserve">. </w:t>
      </w:r>
      <w:r w:rsidR="00DF7226">
        <w:t>Test</w:t>
      </w:r>
      <w:r>
        <w:t xml:space="preserve"> the </w:t>
      </w:r>
      <w:r w:rsidR="00025F31">
        <w:t xml:space="preserve">application </w:t>
      </w:r>
      <w:r w:rsidR="00DF7226">
        <w:t>thoroughly</w:t>
      </w:r>
      <w:r>
        <w:t xml:space="preserve"> and fix any problems you have detected</w:t>
      </w:r>
    </w:p>
    <w:p w14:paraId="0A03017C" w14:textId="02603AD6" w:rsidR="00F53FE6" w:rsidRDefault="00F53FE6" w:rsidP="00707766">
      <w:pPr>
        <w:pStyle w:val="ListParagraph"/>
        <w:numPr>
          <w:ilvl w:val="0"/>
          <w:numId w:val="24"/>
        </w:numPr>
        <w:ind w:left="1701" w:hanging="1276"/>
      </w:pPr>
      <w:r w:rsidRPr="00F53FE6">
        <w:rPr>
          <w:i/>
          <w:iCs/>
        </w:rPr>
        <w:t>Bonus Completed</w:t>
      </w:r>
      <w:r>
        <w:t xml:space="preserve">: The application allows opening and performing transactions on new </w:t>
      </w:r>
      <w:proofErr w:type="gramStart"/>
      <w:r>
        <w:t>checquing</w:t>
      </w:r>
      <w:proofErr w:type="gramEnd"/>
      <w:r>
        <w:t xml:space="preserve"> and savings accounts based on the choice of end user.</w:t>
      </w:r>
    </w:p>
    <w:p w14:paraId="78BE5392" w14:textId="50CBC404" w:rsidR="00EE693A" w:rsidRPr="00EE693A" w:rsidRDefault="00EE693A" w:rsidP="00EE693A">
      <w:pPr>
        <w:spacing w:after="0"/>
        <w:rPr>
          <w:color w:val="000000" w:themeColor="text1"/>
        </w:rPr>
      </w:pPr>
      <w:r>
        <w:rPr>
          <w:b/>
        </w:rPr>
        <w:t xml:space="preserve">Part VI </w:t>
      </w:r>
      <w:r w:rsidRPr="00673C5C">
        <w:rPr>
          <w:b/>
        </w:rPr>
        <w:t>(</w:t>
      </w:r>
      <w:r>
        <w:rPr>
          <w:b/>
          <w:color w:val="1F497D" w:themeColor="text2"/>
        </w:rPr>
        <w:t>10%</w:t>
      </w:r>
      <w:r w:rsidRPr="00673C5C">
        <w:rPr>
          <w:b/>
        </w:rPr>
        <w:t>)</w:t>
      </w:r>
      <w:r>
        <w:t>:</w:t>
      </w:r>
      <w:r w:rsidR="00F53FE6">
        <w:t xml:space="preserve"> </w:t>
      </w:r>
      <w:r w:rsidRPr="00EE693A">
        <w:rPr>
          <w:b/>
        </w:rPr>
        <w:t>Report Requirements (</w:t>
      </w:r>
      <w:r w:rsidRPr="00EE693A">
        <w:rPr>
          <w:b/>
          <w:color w:val="1F497D" w:themeColor="text2"/>
        </w:rPr>
        <w:t>10%</w:t>
      </w:r>
      <w:r w:rsidRPr="00EE693A">
        <w:rPr>
          <w:b/>
        </w:rPr>
        <w:t>)</w:t>
      </w:r>
      <w:r>
        <w:t xml:space="preserve">: </w:t>
      </w:r>
      <w:r w:rsidRPr="00EE693A">
        <w:rPr>
          <w:color w:val="000000" w:themeColor="text1"/>
        </w:rPr>
        <w:t xml:space="preserve">In your assignment report, add a copy of your class diagram, describe the application, purpose of all classes and all the class relationships. describe your experience as you progress through the development process. </w:t>
      </w:r>
      <w:r w:rsidR="001217EE">
        <w:rPr>
          <w:b/>
          <w:bCs/>
          <w:color w:val="000000" w:themeColor="text1"/>
        </w:rPr>
        <w:t xml:space="preserve">Remember to describe specific </w:t>
      </w:r>
      <w:r w:rsidRPr="00EE693A">
        <w:rPr>
          <w:b/>
          <w:bCs/>
          <w:color w:val="000000" w:themeColor="text1"/>
        </w:rPr>
        <w:t xml:space="preserve">difficulties encountered in each milestone and </w:t>
      </w:r>
      <w:r w:rsidR="001217EE">
        <w:rPr>
          <w:b/>
          <w:bCs/>
          <w:color w:val="000000" w:themeColor="text1"/>
        </w:rPr>
        <w:t>your approach</w:t>
      </w:r>
      <w:r w:rsidRPr="00EE693A">
        <w:rPr>
          <w:b/>
          <w:bCs/>
          <w:color w:val="000000" w:themeColor="text1"/>
        </w:rPr>
        <w:t xml:space="preserve"> </w:t>
      </w:r>
      <w:r w:rsidR="001217EE">
        <w:rPr>
          <w:b/>
          <w:bCs/>
          <w:color w:val="000000" w:themeColor="text1"/>
        </w:rPr>
        <w:t xml:space="preserve">to </w:t>
      </w:r>
      <w:r w:rsidRPr="00EE693A">
        <w:rPr>
          <w:b/>
          <w:bCs/>
          <w:color w:val="000000" w:themeColor="text1"/>
        </w:rPr>
        <w:t>overcome them</w:t>
      </w:r>
      <w:r w:rsidRPr="00EE693A">
        <w:rPr>
          <w:color w:val="000000" w:themeColor="text1"/>
        </w:rPr>
        <w:t>. What limitations does the program have that you would like to address in future versions?</w:t>
      </w:r>
    </w:p>
    <w:p w14:paraId="3D87584A" w14:textId="3D88445D" w:rsidR="00CD6D6F" w:rsidRPr="00CD6D6F" w:rsidRDefault="00CD6D6F" w:rsidP="00764A1C">
      <w:pPr>
        <w:spacing w:before="240"/>
        <w:rPr>
          <w:b/>
        </w:rPr>
      </w:pPr>
      <w:r>
        <w:rPr>
          <w:b/>
        </w:rPr>
        <w:t xml:space="preserve">Bonus </w:t>
      </w:r>
      <w:r w:rsidRPr="00673C5C">
        <w:rPr>
          <w:b/>
        </w:rPr>
        <w:t>(</w:t>
      </w:r>
      <w:r w:rsidR="003C4AA9">
        <w:rPr>
          <w:b/>
          <w:color w:val="1F497D" w:themeColor="text2"/>
        </w:rPr>
        <w:t>5</w:t>
      </w:r>
      <w:r>
        <w:rPr>
          <w:b/>
          <w:color w:val="1F497D" w:themeColor="text2"/>
        </w:rPr>
        <w:t>%</w:t>
      </w:r>
      <w:r w:rsidRPr="00673C5C">
        <w:rPr>
          <w:b/>
        </w:rPr>
        <w:t>)</w:t>
      </w:r>
      <w:r>
        <w:rPr>
          <w:b/>
        </w:rPr>
        <w:t xml:space="preserve">: </w:t>
      </w:r>
      <w:r w:rsidRPr="00CD6D6F">
        <w:rPr>
          <w:bCs/>
        </w:rPr>
        <w:t>Define</w:t>
      </w:r>
      <w:r>
        <w:rPr>
          <w:b/>
        </w:rPr>
        <w:t xml:space="preserve"> </w:t>
      </w:r>
      <w:r w:rsidRPr="00CD6D6F">
        <w:rPr>
          <w:bCs/>
        </w:rPr>
        <w:t>a method</w:t>
      </w:r>
      <w:r>
        <w:rPr>
          <w:bCs/>
        </w:rPr>
        <w:t xml:space="preserve"> openAccount in the class Bank. The method should accept the data required to open a new account as parameters and create a new instance of Savings or Chequing account. This new account should be added to the list of accounts in the bank. Call this method when the user selects the main menu option to </w:t>
      </w:r>
      <w:r>
        <w:rPr>
          <w:bCs/>
          <w:i/>
          <w:iCs/>
        </w:rPr>
        <w:t>open an account</w:t>
      </w:r>
      <w:r>
        <w:rPr>
          <w:bCs/>
        </w:rPr>
        <w:t>.</w:t>
      </w:r>
    </w:p>
    <w:p w14:paraId="1908FA4B" w14:textId="6E2C88C1" w:rsidR="00673C5C" w:rsidRPr="00C856FF" w:rsidRDefault="009001AF" w:rsidP="00764A1C">
      <w:pPr>
        <w:spacing w:before="240"/>
        <w:rPr>
          <w:b/>
        </w:rPr>
      </w:pPr>
      <w:r w:rsidRPr="00C856FF">
        <w:rPr>
          <w:b/>
        </w:rPr>
        <w:t>Notes</w:t>
      </w:r>
      <w:r w:rsidR="00673C5C" w:rsidRPr="00C856FF">
        <w:rPr>
          <w:b/>
        </w:rPr>
        <w:t>:</w:t>
      </w:r>
    </w:p>
    <w:p w14:paraId="3901CF7F" w14:textId="77777777" w:rsidR="00B33749" w:rsidRDefault="00B33749" w:rsidP="00B33749">
      <w:pPr>
        <w:numPr>
          <w:ilvl w:val="0"/>
          <w:numId w:val="2"/>
        </w:numPr>
        <w:rPr>
          <w:rFonts w:eastAsiaTheme="minorHAnsi"/>
          <w:lang w:eastAsia="en-US"/>
        </w:rPr>
      </w:pPr>
      <w:r>
        <w:rPr>
          <w:rFonts w:eastAsiaTheme="minorHAnsi"/>
          <w:lang w:eastAsia="en-US"/>
        </w:rPr>
        <w:t xml:space="preserve">The </w:t>
      </w:r>
      <w:r>
        <w:rPr>
          <w:rFonts w:eastAsiaTheme="minorHAnsi"/>
          <w:b/>
          <w:lang w:eastAsia="en-US"/>
        </w:rPr>
        <w:t>professionalism of your submission</w:t>
      </w:r>
      <w:r>
        <w:rPr>
          <w:rFonts w:eastAsiaTheme="minorHAnsi"/>
          <w:lang w:eastAsia="en-US"/>
        </w:rPr>
        <w:t xml:space="preserve">, clarity of written </w:t>
      </w:r>
      <w:r>
        <w:rPr>
          <w:rFonts w:eastAsiaTheme="minorHAnsi"/>
          <w:b/>
          <w:lang w:eastAsia="en-US"/>
        </w:rPr>
        <w:t>communication</w:t>
      </w:r>
      <w:r>
        <w:rPr>
          <w:rFonts w:eastAsiaTheme="minorHAnsi"/>
          <w:lang w:eastAsia="en-US"/>
        </w:rPr>
        <w:t xml:space="preserve"> is extremely important. The ability to communicate your knowledge is as important as the knowledge itself.</w:t>
      </w:r>
    </w:p>
    <w:p w14:paraId="15821534" w14:textId="08919734" w:rsidR="00B33749" w:rsidRDefault="00B33749" w:rsidP="00B33749">
      <w:pPr>
        <w:numPr>
          <w:ilvl w:val="1"/>
          <w:numId w:val="2"/>
        </w:numPr>
        <w:rPr>
          <w:rFonts w:eastAsiaTheme="minorHAnsi"/>
          <w:lang w:eastAsia="en-US"/>
        </w:rPr>
      </w:pPr>
      <w:r>
        <w:rPr>
          <w:rFonts w:eastAsiaTheme="minorHAnsi"/>
          <w:lang w:eastAsia="en-US"/>
        </w:rPr>
        <w:t xml:space="preserve">Up to </w:t>
      </w:r>
      <w:r>
        <w:rPr>
          <w:rFonts w:eastAsiaTheme="minorHAnsi"/>
          <w:color w:val="C00000"/>
          <w:lang w:eastAsia="en-US"/>
        </w:rPr>
        <w:t xml:space="preserve">20% </w:t>
      </w:r>
      <w:r>
        <w:rPr>
          <w:rFonts w:eastAsiaTheme="minorHAnsi"/>
          <w:lang w:eastAsia="en-US"/>
        </w:rPr>
        <w:t xml:space="preserve">of the mark for any written work can be deducted due to poor presentation / communication: </w:t>
      </w:r>
      <w:r>
        <w:rPr>
          <w:rFonts w:eastAsiaTheme="minorHAnsi"/>
          <w:i/>
          <w:lang w:eastAsia="en-US"/>
        </w:rPr>
        <w:t>title page (5%)</w:t>
      </w:r>
      <w:r>
        <w:rPr>
          <w:rFonts w:eastAsiaTheme="minorHAnsi"/>
          <w:lang w:eastAsia="en-US"/>
        </w:rPr>
        <w:t xml:space="preserve">, </w:t>
      </w:r>
      <w:r>
        <w:rPr>
          <w:rFonts w:eastAsiaTheme="minorHAnsi"/>
          <w:i/>
          <w:lang w:eastAsia="en-US"/>
        </w:rPr>
        <w:t>document organization (5%)</w:t>
      </w:r>
      <w:r>
        <w:rPr>
          <w:rFonts w:eastAsiaTheme="minorHAnsi"/>
          <w:lang w:eastAsia="en-US"/>
        </w:rPr>
        <w:t xml:space="preserve">, </w:t>
      </w:r>
      <w:r>
        <w:rPr>
          <w:rFonts w:eastAsiaTheme="minorHAnsi"/>
          <w:i/>
          <w:lang w:eastAsia="en-US"/>
        </w:rPr>
        <w:t>layout (5%)</w:t>
      </w:r>
      <w:r>
        <w:rPr>
          <w:rFonts w:eastAsiaTheme="minorHAnsi"/>
          <w:lang w:eastAsia="en-US"/>
        </w:rPr>
        <w:t xml:space="preserve"> and </w:t>
      </w:r>
      <w:r>
        <w:rPr>
          <w:rFonts w:eastAsiaTheme="minorHAnsi"/>
          <w:i/>
          <w:lang w:eastAsia="en-US"/>
        </w:rPr>
        <w:t>grammar and spelling</w:t>
      </w:r>
      <w:r>
        <w:rPr>
          <w:rFonts w:eastAsiaTheme="minorHAnsi"/>
          <w:lang w:eastAsia="en-US"/>
        </w:rPr>
        <w:t xml:space="preserve"> (5%).</w:t>
      </w:r>
    </w:p>
    <w:p w14:paraId="3A742C1B" w14:textId="06A909E9" w:rsidR="00B33749" w:rsidRDefault="00B33749" w:rsidP="00B33749">
      <w:pPr>
        <w:pStyle w:val="ListParagraph"/>
        <w:numPr>
          <w:ilvl w:val="1"/>
          <w:numId w:val="2"/>
        </w:numPr>
      </w:pPr>
      <w:r>
        <w:rPr>
          <w:rFonts w:eastAsiaTheme="minorHAnsi"/>
          <w:lang w:eastAsia="en-US"/>
        </w:rPr>
        <w:t xml:space="preserve">Up to </w:t>
      </w:r>
      <w:r>
        <w:rPr>
          <w:rFonts w:eastAsiaTheme="minorHAnsi"/>
          <w:color w:val="C00000"/>
          <w:lang w:eastAsia="en-US"/>
        </w:rPr>
        <w:t xml:space="preserve">20% </w:t>
      </w:r>
      <w:r>
        <w:rPr>
          <w:rFonts w:eastAsiaTheme="minorHAnsi"/>
          <w:lang w:eastAsia="en-US"/>
        </w:rPr>
        <w:t xml:space="preserve">of the mark for a program can be deducted due to poor presentation / communication: quality of names according to our </w:t>
      </w:r>
      <w:r>
        <w:rPr>
          <w:rFonts w:eastAsiaTheme="minorHAnsi"/>
          <w:i/>
          <w:lang w:eastAsia="en-US"/>
        </w:rPr>
        <w:t xml:space="preserve">naming and coding conventions (10%) </w:t>
      </w:r>
      <w:r>
        <w:rPr>
          <w:rFonts w:eastAsiaTheme="minorHAnsi"/>
          <w:lang w:eastAsia="en-US"/>
        </w:rPr>
        <w:t>and</w:t>
      </w:r>
      <w:r>
        <w:rPr>
          <w:rFonts w:eastAsiaTheme="minorHAnsi"/>
          <w:i/>
          <w:lang w:eastAsia="en-US"/>
        </w:rPr>
        <w:t xml:space="preserve"> comments (10%)</w:t>
      </w:r>
      <w:r>
        <w:rPr>
          <w:rFonts w:eastAsiaTheme="minorHAnsi"/>
          <w:lang w:eastAsia="en-US"/>
        </w:rPr>
        <w:t>.</w:t>
      </w:r>
    </w:p>
    <w:p w14:paraId="1908FA4D" w14:textId="77777777" w:rsidR="00472DA0" w:rsidRPr="00472DA0" w:rsidRDefault="00472DA0" w:rsidP="00472DA0">
      <w:pPr>
        <w:pStyle w:val="ListParagraph"/>
      </w:pPr>
    </w:p>
    <w:p w14:paraId="1908FA4E" w14:textId="5FBE4E38" w:rsidR="0029226A" w:rsidRDefault="0018561C" w:rsidP="00993ADA">
      <w:pPr>
        <w:pStyle w:val="ListParagraph"/>
        <w:numPr>
          <w:ilvl w:val="0"/>
          <w:numId w:val="2"/>
        </w:numPr>
      </w:pPr>
      <w:r w:rsidRPr="004756C6">
        <w:rPr>
          <w:b/>
        </w:rPr>
        <w:t>All assignment shall be submitted by the deadline.</w:t>
      </w:r>
      <w:r>
        <w:t xml:space="preserve"> Late submissions will be penalized with 10% per day for up to 3 calendar days after which the assignment cannot be submitted anymore. </w:t>
      </w:r>
      <w:r w:rsidRPr="00402D8F">
        <w:rPr>
          <w:b/>
          <w:color w:val="C00000"/>
        </w:rPr>
        <w:t>An email must be sent</w:t>
      </w:r>
      <w:r w:rsidRPr="00402D8F">
        <w:rPr>
          <w:color w:val="C00000"/>
        </w:rPr>
        <w:t xml:space="preserve"> </w:t>
      </w:r>
      <w:r>
        <w:t xml:space="preserve">should you choose to submit a late assignment. </w:t>
      </w:r>
    </w:p>
    <w:p w14:paraId="1908FA4F" w14:textId="03D95F63" w:rsidR="0018561C" w:rsidRPr="00AC2C23" w:rsidRDefault="003B53A6" w:rsidP="00B61237">
      <w:pPr>
        <w:numPr>
          <w:ilvl w:val="0"/>
          <w:numId w:val="2"/>
        </w:numPr>
        <w:spacing w:before="240" w:after="0" w:line="240" w:lineRule="auto"/>
        <w:rPr>
          <w:rFonts w:eastAsia="MS Mincho" w:cs="Arial"/>
        </w:rPr>
      </w:pPr>
      <w:r>
        <w:t xml:space="preserve">This assignment shall be </w:t>
      </w:r>
      <w:r w:rsidRPr="00B61237">
        <w:rPr>
          <w:b/>
          <w:color w:val="C00000"/>
        </w:rPr>
        <w:t>completed individually</w:t>
      </w:r>
      <w:r w:rsidR="001A4A04">
        <w:t xml:space="preserve">. </w:t>
      </w:r>
      <w:r w:rsidR="003047D3">
        <w:t>Remember that completing the assignment by yourself will ensure your success on the midterm and final exam</w:t>
      </w:r>
      <w:r w:rsidR="0018561C">
        <w:t xml:space="preserve">. </w:t>
      </w:r>
      <w:r w:rsidR="0018561C">
        <w:rPr>
          <w:rFonts w:eastAsia="MS Mincho" w:cs="Arial"/>
        </w:rPr>
        <w:t>See the</w:t>
      </w:r>
      <w:r w:rsidR="00BD625A">
        <w:rPr>
          <w:rFonts w:eastAsia="MS Mincho" w:cs="Arial"/>
        </w:rPr>
        <w:t xml:space="preserve"> </w:t>
      </w:r>
      <w:hyperlink r:id="rId9" w:history="1">
        <w:r w:rsidR="00BD625A" w:rsidRPr="00885A6A">
          <w:rPr>
            <w:rStyle w:val="Hyperlink"/>
            <w:rFonts w:eastAsia="MS Mincho" w:cs="Arial"/>
          </w:rPr>
          <w:t>Academic Honesty at Sheridan</w:t>
        </w:r>
      </w:hyperlink>
      <w:r w:rsidR="0018561C">
        <w:rPr>
          <w:rFonts w:eastAsia="MS Mincho" w:cs="Arial"/>
        </w:rPr>
        <w:t>.</w:t>
      </w:r>
    </w:p>
    <w:p w14:paraId="1908FA50" w14:textId="77777777" w:rsidR="00042223" w:rsidRDefault="00042223" w:rsidP="00042223">
      <w:pPr>
        <w:pStyle w:val="ListParagraph"/>
      </w:pPr>
    </w:p>
    <w:p w14:paraId="1908FA51" w14:textId="7D51708B" w:rsidR="00F857B7" w:rsidRPr="00DE46BA" w:rsidRDefault="006C09E2" w:rsidP="00B857BD">
      <w:pPr>
        <w:pStyle w:val="ListParagraph"/>
        <w:numPr>
          <w:ilvl w:val="0"/>
          <w:numId w:val="2"/>
        </w:numPr>
        <w:rPr>
          <w:rFonts w:cstheme="minorHAnsi"/>
        </w:rPr>
      </w:pPr>
      <w:r w:rsidRPr="00DE46BA">
        <w:rPr>
          <w:rFonts w:cstheme="minorHAnsi"/>
          <w:color w:val="000000"/>
          <w:lang w:val="en-US"/>
        </w:rPr>
        <w:t xml:space="preserve">Submission is done in electronic format </w:t>
      </w:r>
      <w:r w:rsidRPr="00DE46BA">
        <w:rPr>
          <w:rFonts w:cstheme="minorHAnsi"/>
          <w:b/>
          <w:bCs/>
          <w:color w:val="C10000"/>
          <w:lang w:val="en-US"/>
        </w:rPr>
        <w:t>using SLATE Drop</w:t>
      </w:r>
      <w:r w:rsidR="00DE46BA">
        <w:rPr>
          <w:rFonts w:cstheme="minorHAnsi"/>
          <w:b/>
          <w:bCs/>
          <w:color w:val="C10000"/>
          <w:lang w:val="en-US"/>
        </w:rPr>
        <w:t>b</w:t>
      </w:r>
      <w:r w:rsidRPr="00DE46BA">
        <w:rPr>
          <w:rFonts w:cstheme="minorHAnsi"/>
          <w:b/>
          <w:bCs/>
          <w:color w:val="C10000"/>
          <w:lang w:val="en-US"/>
        </w:rPr>
        <w:t>ox</w:t>
      </w:r>
      <w:r w:rsidRPr="00DE46BA">
        <w:rPr>
          <w:rFonts w:cstheme="minorHAnsi"/>
          <w:color w:val="000000"/>
          <w:lang w:val="en-US"/>
        </w:rPr>
        <w:t xml:space="preserve">. </w:t>
      </w:r>
      <w:r w:rsidRPr="00DE46BA">
        <w:rPr>
          <w:rFonts w:cstheme="minorHAnsi"/>
          <w:b/>
          <w:bCs/>
          <w:color w:val="000000"/>
          <w:lang w:val="en-US"/>
        </w:rPr>
        <w:t>DO NOT email your submission.</w:t>
      </w:r>
      <w:r w:rsidR="00A276D9" w:rsidRPr="00DE46BA">
        <w:rPr>
          <w:rFonts w:cstheme="minorHAnsi"/>
          <w:b/>
          <w:bCs/>
        </w:rPr>
        <w:t xml:space="preserve"> </w:t>
      </w:r>
    </w:p>
    <w:p w14:paraId="75575D1A" w14:textId="4D46E936" w:rsidR="007A176E" w:rsidRDefault="007A176E">
      <w:r>
        <w:br w:type="page"/>
      </w:r>
    </w:p>
    <w:p w14:paraId="777C445B" w14:textId="417789B2" w:rsidR="009F131D" w:rsidRDefault="009F131D" w:rsidP="009F131D">
      <w:pPr>
        <w:pStyle w:val="Heading1"/>
      </w:pPr>
      <w:bookmarkStart w:id="1" w:name="_Appendix_1:_Simple"/>
      <w:bookmarkEnd w:id="1"/>
      <w:r>
        <w:lastRenderedPageBreak/>
        <w:t xml:space="preserve">Appendix 1: </w:t>
      </w:r>
      <w:r w:rsidR="007A176E">
        <w:t xml:space="preserve">Simple Banking Application </w:t>
      </w:r>
      <w:r w:rsidR="00740739">
        <w:t>Model</w:t>
      </w:r>
    </w:p>
    <w:p w14:paraId="142E33E8" w14:textId="23FF3C04" w:rsidR="00740739" w:rsidRDefault="00712D41" w:rsidP="00740739">
      <w:r>
        <w:fldChar w:fldCharType="begin"/>
      </w:r>
      <w:r>
        <w:instrText xml:space="preserve"> REF _Ref401571712 \h </w:instrText>
      </w:r>
      <w:r>
        <w:fldChar w:fldCharType="separate"/>
      </w:r>
      <w:r w:rsidR="00707766">
        <w:t xml:space="preserve">Figure </w:t>
      </w:r>
      <w:r w:rsidR="00707766">
        <w:rPr>
          <w:noProof/>
        </w:rPr>
        <w:t>1</w:t>
      </w:r>
      <w:r>
        <w:fldChar w:fldCharType="end"/>
      </w:r>
      <w:r>
        <w:t xml:space="preserve"> presents the structure of the program with the </w:t>
      </w:r>
      <w:r w:rsidR="00105436">
        <w:t>required</w:t>
      </w:r>
      <w:r>
        <w:t xml:space="preserve"> classes and their relationships</w:t>
      </w:r>
      <w:r w:rsidR="00105436">
        <w:t xml:space="preserve"> in their most basic form</w:t>
      </w:r>
      <w:r>
        <w:t>. This structure and specifically the list of field variables and methods can be expanded as needed.</w:t>
      </w:r>
      <w:r w:rsidR="007A176E">
        <w:t xml:space="preserve"> </w:t>
      </w:r>
      <w:r w:rsidR="007A176E" w:rsidRPr="007A176E">
        <w:rPr>
          <w:b/>
          <w:bCs/>
          <w:color w:val="C00000"/>
        </w:rPr>
        <w:t xml:space="preserve">The parameters and return values of methods have been left out on purpose. Make sure to add the parameters and return types in the </w:t>
      </w:r>
      <w:r w:rsidR="005909D6">
        <w:rPr>
          <w:b/>
          <w:bCs/>
          <w:color w:val="C00000"/>
        </w:rPr>
        <w:t>Visual Paradigm Project</w:t>
      </w:r>
      <w:r w:rsidR="007A176E" w:rsidRPr="007A176E">
        <w:rPr>
          <w:b/>
          <w:bCs/>
          <w:color w:val="C00000"/>
        </w:rPr>
        <w:t xml:space="preserve"> you submit.</w:t>
      </w:r>
    </w:p>
    <w:p w14:paraId="63529E90" w14:textId="179ED558" w:rsidR="007A176E" w:rsidRPr="00740739" w:rsidRDefault="000D429E" w:rsidP="007A176E">
      <w:pPr>
        <w:jc w:val="center"/>
      </w:pPr>
      <w:r>
        <w:rPr>
          <w:noProof/>
        </w:rPr>
        <w:drawing>
          <wp:inline distT="0" distB="0" distL="0" distR="0" wp14:anchorId="393CA10E" wp14:editId="3B7DEE82">
            <wp:extent cx="4894823" cy="3100387"/>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7223" cy="3133577"/>
                    </a:xfrm>
                    <a:prstGeom prst="rect">
                      <a:avLst/>
                    </a:prstGeom>
                    <a:noFill/>
                    <a:ln>
                      <a:noFill/>
                    </a:ln>
                  </pic:spPr>
                </pic:pic>
              </a:graphicData>
            </a:graphic>
          </wp:inline>
        </w:drawing>
      </w:r>
    </w:p>
    <w:sectPr w:rsidR="007A176E" w:rsidRPr="00740739" w:rsidSect="005B1F31">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98E9E" w14:textId="77777777" w:rsidR="00185413" w:rsidRDefault="00185413" w:rsidP="00273B91">
      <w:pPr>
        <w:spacing w:after="0" w:line="240" w:lineRule="auto"/>
      </w:pPr>
      <w:r>
        <w:separator/>
      </w:r>
    </w:p>
  </w:endnote>
  <w:endnote w:type="continuationSeparator" w:id="0">
    <w:p w14:paraId="58983E99" w14:textId="77777777" w:rsidR="00185413" w:rsidRDefault="00185413" w:rsidP="00273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3F5FBA" w14:paraId="1908FA5F" w14:textId="77777777">
      <w:tc>
        <w:tcPr>
          <w:tcW w:w="918" w:type="dxa"/>
        </w:tcPr>
        <w:p w14:paraId="1908FA5C" w14:textId="77777777" w:rsidR="003F5FBA" w:rsidRDefault="0000757A">
          <w:pPr>
            <w:pStyle w:val="Footer"/>
            <w:jc w:val="right"/>
            <w:rPr>
              <w:b/>
              <w:color w:val="4F81BD" w:themeColor="accent1"/>
              <w:sz w:val="32"/>
              <w:szCs w:val="32"/>
            </w:rPr>
          </w:pPr>
          <w:r>
            <w:fldChar w:fldCharType="begin"/>
          </w:r>
          <w:r>
            <w:instrText xml:space="preserve"> PAGE   \* MERGEFORMAT </w:instrText>
          </w:r>
          <w:r>
            <w:fldChar w:fldCharType="separate"/>
          </w:r>
          <w:r w:rsidR="009D59D4" w:rsidRPr="009D59D4">
            <w:rPr>
              <w:b/>
              <w:noProof/>
              <w:color w:val="4F81BD" w:themeColor="accent1"/>
              <w:sz w:val="32"/>
              <w:szCs w:val="32"/>
            </w:rPr>
            <w:t>2</w:t>
          </w:r>
          <w:r>
            <w:rPr>
              <w:b/>
              <w:noProof/>
              <w:color w:val="4F81BD" w:themeColor="accent1"/>
              <w:sz w:val="32"/>
              <w:szCs w:val="32"/>
            </w:rPr>
            <w:fldChar w:fldCharType="end"/>
          </w:r>
        </w:p>
      </w:tc>
      <w:tc>
        <w:tcPr>
          <w:tcW w:w="7938" w:type="dxa"/>
        </w:tcPr>
        <w:p w14:paraId="1908FA5E" w14:textId="62BBCFFF" w:rsidR="0094523B" w:rsidRDefault="00566A1C" w:rsidP="00BA79A1">
          <w:pPr>
            <w:pStyle w:val="Footer"/>
            <w:tabs>
              <w:tab w:val="clear" w:pos="9360"/>
              <w:tab w:val="right" w:pos="4680"/>
              <w:tab w:val="right" w:pos="8142"/>
            </w:tabs>
            <w:jc w:val="right"/>
          </w:pPr>
          <w:r>
            <w:t>PROG 10004 – Programming Principles</w:t>
          </w:r>
        </w:p>
      </w:tc>
    </w:tr>
  </w:tbl>
  <w:p w14:paraId="1908FA60" w14:textId="77777777" w:rsidR="003F5FBA" w:rsidRDefault="003F5F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9C56C" w14:textId="77777777" w:rsidR="00185413" w:rsidRDefault="00185413" w:rsidP="00273B91">
      <w:pPr>
        <w:spacing w:after="0" w:line="240" w:lineRule="auto"/>
      </w:pPr>
      <w:r>
        <w:separator/>
      </w:r>
    </w:p>
  </w:footnote>
  <w:footnote w:type="continuationSeparator" w:id="0">
    <w:p w14:paraId="7CCDDFE0" w14:textId="77777777" w:rsidR="00185413" w:rsidRDefault="00185413" w:rsidP="00273B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38"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881"/>
      <w:gridCol w:w="2363"/>
    </w:tblGrid>
    <w:tr w:rsidR="00273B91" w14:paraId="1908FA59" w14:textId="77777777" w:rsidTr="003D359D">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061" w:type="dxa"/>
            </w:tcPr>
            <w:p w14:paraId="1908FA57" w14:textId="377E7E58" w:rsidR="00273B91" w:rsidRDefault="00D712A2" w:rsidP="00024047">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Assignment 3</w:t>
              </w:r>
            </w:p>
          </w:tc>
        </w:sdtContent>
      </w:sdt>
      <w:tc>
        <w:tcPr>
          <w:tcW w:w="2410" w:type="dxa"/>
        </w:tcPr>
        <w:p w14:paraId="1908FA58" w14:textId="18483587" w:rsidR="00273B91" w:rsidRDefault="00EA7D8C" w:rsidP="003D359D">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1F497D" w:themeColor="text2"/>
              <w:sz w:val="36"/>
              <w:szCs w:val="36"/>
            </w:rPr>
            <w:t>Fall</w:t>
          </w:r>
          <w:r w:rsidR="0018561C">
            <w:rPr>
              <w:rFonts w:asciiTheme="majorHAnsi" w:eastAsiaTheme="majorEastAsia" w:hAnsiTheme="majorHAnsi" w:cstheme="majorBidi"/>
              <w:b/>
              <w:bCs/>
              <w:sz w:val="36"/>
              <w:szCs w:val="36"/>
            </w:rPr>
            <w:t xml:space="preserve"> </w:t>
          </w:r>
          <w:sdt>
            <w:sdtPr>
              <w:rPr>
                <w:rFonts w:asciiTheme="majorHAnsi" w:eastAsiaTheme="majorEastAsia" w:hAnsiTheme="majorHAnsi" w:cstheme="majorBidi"/>
                <w:b/>
                <w:bCs/>
                <w:sz w:val="36"/>
                <w:szCs w:val="36"/>
              </w:rPr>
              <w:alias w:val="Year"/>
              <w:id w:val="77761609"/>
              <w:dataBinding w:prefixMappings="xmlns:ns0='http://schemas.microsoft.com/office/2006/coverPageProps'" w:xpath="/ns0:CoverPageProperties[1]/ns0:PublishDate[1]" w:storeItemID="{55AF091B-3C7A-41E3-B477-F2FDAA23CFDA}"/>
              <w:date w:fullDate="2022-08-25T00:00:00Z">
                <w:dateFormat w:val="yyyy"/>
                <w:lid w:val="en-US"/>
                <w:storeMappedDataAs w:val="dateTime"/>
                <w:calendar w:val="gregorian"/>
              </w:date>
            </w:sdtPr>
            <w:sdtContent>
              <w:r w:rsidR="00743BA2">
                <w:rPr>
                  <w:rFonts w:asciiTheme="majorHAnsi" w:eastAsiaTheme="majorEastAsia" w:hAnsiTheme="majorHAnsi" w:cstheme="majorBidi"/>
                  <w:b/>
                  <w:bCs/>
                  <w:sz w:val="36"/>
                  <w:szCs w:val="36"/>
                  <w:lang w:val="en-US"/>
                </w:rPr>
                <w:t>2022</w:t>
              </w:r>
            </w:sdtContent>
          </w:sdt>
        </w:p>
      </w:tc>
    </w:tr>
  </w:tbl>
  <w:p w14:paraId="1908FA5A" w14:textId="77777777" w:rsidR="00273B91" w:rsidRDefault="00273B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7221"/>
    <w:multiLevelType w:val="hybridMultilevel"/>
    <w:tmpl w:val="C7A6AC7A"/>
    <w:lvl w:ilvl="0" w:tplc="6B82BCC0">
      <w:start w:val="1"/>
      <w:numFmt w:val="decimal"/>
      <w:lvlText w:val="%1."/>
      <w:lvlJc w:val="left"/>
      <w:pPr>
        <w:ind w:left="1080" w:hanging="360"/>
      </w:pPr>
      <w:rPr>
        <w:rFonts w:hint="default"/>
        <w:color w:val="auto"/>
        <w:u w:val="none"/>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3377320"/>
    <w:multiLevelType w:val="hybridMultilevel"/>
    <w:tmpl w:val="8F38FE06"/>
    <w:lvl w:ilvl="0" w:tplc="FFFFFFFF">
      <w:start w:val="1"/>
      <w:numFmt w:val="bullet"/>
      <w:lvlText w:val=""/>
      <w:lvlJc w:val="left"/>
      <w:pPr>
        <w:ind w:left="360" w:hanging="360"/>
      </w:pPr>
      <w:rPr>
        <w:rFonts w:ascii="Symbol" w:hAnsi="Symbol" w:hint="default"/>
      </w:rPr>
    </w:lvl>
    <w:lvl w:ilvl="1" w:tplc="1009000F">
      <w:start w:val="1"/>
      <w:numFmt w:val="decimal"/>
      <w:lvlText w:val="%2."/>
      <w:lvlJc w:val="left"/>
      <w:pPr>
        <w:ind w:left="1080" w:hanging="360"/>
      </w:pPr>
      <w:rPr>
        <w:rFonts w:hint="default"/>
      </w:rPr>
    </w:lvl>
    <w:lvl w:ilvl="2" w:tplc="1009000F">
      <w:start w:val="1"/>
      <w:numFmt w:val="decimal"/>
      <w:lvlText w:val="%3."/>
      <w:lvlJc w:val="left"/>
      <w:pPr>
        <w:ind w:left="1800" w:hanging="360"/>
      </w:pPr>
      <w:rPr>
        <w:rFont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AC84F74"/>
    <w:multiLevelType w:val="hybridMultilevel"/>
    <w:tmpl w:val="0268A5E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0AEF1652"/>
    <w:multiLevelType w:val="hybridMultilevel"/>
    <w:tmpl w:val="7AACAAD2"/>
    <w:lvl w:ilvl="0" w:tplc="33106D36">
      <w:start w:val="1"/>
      <w:numFmt w:val="bullet"/>
      <w:lvlText w:val=""/>
      <w:lvlJc w:val="left"/>
      <w:pPr>
        <w:tabs>
          <w:tab w:val="num" w:pos="720"/>
        </w:tabs>
        <w:ind w:left="720" w:hanging="360"/>
      </w:pPr>
      <w:rPr>
        <w:rFonts w:ascii="Wingdings" w:hAnsi="Wingdings" w:hint="default"/>
      </w:rPr>
    </w:lvl>
    <w:lvl w:ilvl="1" w:tplc="4EF2FA6A">
      <w:start w:val="182"/>
      <w:numFmt w:val="bullet"/>
      <w:lvlText w:val=""/>
      <w:lvlJc w:val="left"/>
      <w:pPr>
        <w:tabs>
          <w:tab w:val="num" w:pos="1440"/>
        </w:tabs>
        <w:ind w:left="1440" w:hanging="360"/>
      </w:pPr>
      <w:rPr>
        <w:rFonts w:ascii="Wingdings" w:hAnsi="Wingdings" w:hint="default"/>
      </w:rPr>
    </w:lvl>
    <w:lvl w:ilvl="2" w:tplc="E80A686C">
      <w:start w:val="1"/>
      <w:numFmt w:val="bullet"/>
      <w:lvlText w:val=""/>
      <w:lvlJc w:val="left"/>
      <w:pPr>
        <w:tabs>
          <w:tab w:val="num" w:pos="2160"/>
        </w:tabs>
        <w:ind w:left="2160" w:hanging="360"/>
      </w:pPr>
      <w:rPr>
        <w:rFonts w:ascii="Symbol" w:hAnsi="Symbol" w:hint="default"/>
        <w:color w:val="auto"/>
      </w:rPr>
    </w:lvl>
    <w:lvl w:ilvl="3" w:tplc="6B40CCA2" w:tentative="1">
      <w:start w:val="1"/>
      <w:numFmt w:val="bullet"/>
      <w:lvlText w:val=""/>
      <w:lvlJc w:val="left"/>
      <w:pPr>
        <w:tabs>
          <w:tab w:val="num" w:pos="2880"/>
        </w:tabs>
        <w:ind w:left="2880" w:hanging="360"/>
      </w:pPr>
      <w:rPr>
        <w:rFonts w:ascii="Wingdings" w:hAnsi="Wingdings" w:hint="default"/>
      </w:rPr>
    </w:lvl>
    <w:lvl w:ilvl="4" w:tplc="E61A34C2" w:tentative="1">
      <w:start w:val="1"/>
      <w:numFmt w:val="bullet"/>
      <w:lvlText w:val=""/>
      <w:lvlJc w:val="left"/>
      <w:pPr>
        <w:tabs>
          <w:tab w:val="num" w:pos="3600"/>
        </w:tabs>
        <w:ind w:left="3600" w:hanging="360"/>
      </w:pPr>
      <w:rPr>
        <w:rFonts w:ascii="Wingdings" w:hAnsi="Wingdings" w:hint="default"/>
      </w:rPr>
    </w:lvl>
    <w:lvl w:ilvl="5" w:tplc="5EA2C782" w:tentative="1">
      <w:start w:val="1"/>
      <w:numFmt w:val="bullet"/>
      <w:lvlText w:val=""/>
      <w:lvlJc w:val="left"/>
      <w:pPr>
        <w:tabs>
          <w:tab w:val="num" w:pos="4320"/>
        </w:tabs>
        <w:ind w:left="4320" w:hanging="360"/>
      </w:pPr>
      <w:rPr>
        <w:rFonts w:ascii="Wingdings" w:hAnsi="Wingdings" w:hint="default"/>
      </w:rPr>
    </w:lvl>
    <w:lvl w:ilvl="6" w:tplc="6302C63A" w:tentative="1">
      <w:start w:val="1"/>
      <w:numFmt w:val="bullet"/>
      <w:lvlText w:val=""/>
      <w:lvlJc w:val="left"/>
      <w:pPr>
        <w:tabs>
          <w:tab w:val="num" w:pos="5040"/>
        </w:tabs>
        <w:ind w:left="5040" w:hanging="360"/>
      </w:pPr>
      <w:rPr>
        <w:rFonts w:ascii="Wingdings" w:hAnsi="Wingdings" w:hint="default"/>
      </w:rPr>
    </w:lvl>
    <w:lvl w:ilvl="7" w:tplc="1946113A" w:tentative="1">
      <w:start w:val="1"/>
      <w:numFmt w:val="bullet"/>
      <w:lvlText w:val=""/>
      <w:lvlJc w:val="left"/>
      <w:pPr>
        <w:tabs>
          <w:tab w:val="num" w:pos="5760"/>
        </w:tabs>
        <w:ind w:left="5760" w:hanging="360"/>
      </w:pPr>
      <w:rPr>
        <w:rFonts w:ascii="Wingdings" w:hAnsi="Wingdings" w:hint="default"/>
      </w:rPr>
    </w:lvl>
    <w:lvl w:ilvl="8" w:tplc="5F129EC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AD2176"/>
    <w:multiLevelType w:val="hybridMultilevel"/>
    <w:tmpl w:val="246CC32C"/>
    <w:lvl w:ilvl="0" w:tplc="1009000F">
      <w:start w:val="1"/>
      <w:numFmt w:val="decimal"/>
      <w:lvlText w:val="%1."/>
      <w:lvlJc w:val="left"/>
      <w:pPr>
        <w:ind w:left="720" w:hanging="360"/>
      </w:pPr>
      <w:rPr>
        <w:rFonts w:hint="default"/>
        <w:color w:val="auto"/>
        <w:u w:val="none"/>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9B742E1"/>
    <w:multiLevelType w:val="hybridMultilevel"/>
    <w:tmpl w:val="01BA8FF0"/>
    <w:lvl w:ilvl="0" w:tplc="AD7026A6">
      <w:start w:val="1"/>
      <w:numFmt w:val="decimal"/>
      <w:lvlText w:val="%1."/>
      <w:lvlJc w:val="left"/>
      <w:pPr>
        <w:ind w:left="1077" w:hanging="360"/>
      </w:pPr>
      <w:rPr>
        <w:rFonts w:asciiTheme="minorHAnsi" w:hAnsiTheme="minorHAnsi" w:cstheme="minorHAnsi" w:hint="default"/>
        <w:i/>
        <w:sz w:val="22"/>
      </w:rPr>
    </w:lvl>
    <w:lvl w:ilvl="1" w:tplc="10090019" w:tentative="1">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6" w15:restartNumberingAfterBreak="0">
    <w:nsid w:val="1D2A06D7"/>
    <w:multiLevelType w:val="hybridMultilevel"/>
    <w:tmpl w:val="129E885E"/>
    <w:lvl w:ilvl="0" w:tplc="054EBBA0">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E4D27A3"/>
    <w:multiLevelType w:val="hybridMultilevel"/>
    <w:tmpl w:val="8FA2C4EC"/>
    <w:lvl w:ilvl="0" w:tplc="054EBBA0">
      <w:start w:val="1"/>
      <w:numFmt w:val="decimal"/>
      <w:lvlText w:val="%1."/>
      <w:lvlJc w:val="left"/>
      <w:pPr>
        <w:ind w:left="864" w:hanging="360"/>
      </w:pPr>
    </w:lvl>
    <w:lvl w:ilvl="1" w:tplc="10090019">
      <w:start w:val="1"/>
      <w:numFmt w:val="lowerLetter"/>
      <w:lvlText w:val="%2."/>
      <w:lvlJc w:val="left"/>
      <w:pPr>
        <w:ind w:left="1584" w:hanging="360"/>
      </w:pPr>
    </w:lvl>
    <w:lvl w:ilvl="2" w:tplc="1009001B" w:tentative="1">
      <w:start w:val="1"/>
      <w:numFmt w:val="lowerRoman"/>
      <w:lvlText w:val="%3."/>
      <w:lvlJc w:val="right"/>
      <w:pPr>
        <w:ind w:left="2304" w:hanging="180"/>
      </w:pPr>
    </w:lvl>
    <w:lvl w:ilvl="3" w:tplc="1009000F" w:tentative="1">
      <w:start w:val="1"/>
      <w:numFmt w:val="decimal"/>
      <w:lvlText w:val="%4."/>
      <w:lvlJc w:val="left"/>
      <w:pPr>
        <w:ind w:left="3024" w:hanging="360"/>
      </w:pPr>
    </w:lvl>
    <w:lvl w:ilvl="4" w:tplc="10090019" w:tentative="1">
      <w:start w:val="1"/>
      <w:numFmt w:val="lowerLetter"/>
      <w:lvlText w:val="%5."/>
      <w:lvlJc w:val="left"/>
      <w:pPr>
        <w:ind w:left="3744" w:hanging="360"/>
      </w:pPr>
    </w:lvl>
    <w:lvl w:ilvl="5" w:tplc="1009001B" w:tentative="1">
      <w:start w:val="1"/>
      <w:numFmt w:val="lowerRoman"/>
      <w:lvlText w:val="%6."/>
      <w:lvlJc w:val="right"/>
      <w:pPr>
        <w:ind w:left="4464" w:hanging="180"/>
      </w:pPr>
    </w:lvl>
    <w:lvl w:ilvl="6" w:tplc="1009000F" w:tentative="1">
      <w:start w:val="1"/>
      <w:numFmt w:val="decimal"/>
      <w:lvlText w:val="%7."/>
      <w:lvlJc w:val="left"/>
      <w:pPr>
        <w:ind w:left="5184" w:hanging="360"/>
      </w:pPr>
    </w:lvl>
    <w:lvl w:ilvl="7" w:tplc="10090019" w:tentative="1">
      <w:start w:val="1"/>
      <w:numFmt w:val="lowerLetter"/>
      <w:lvlText w:val="%8."/>
      <w:lvlJc w:val="left"/>
      <w:pPr>
        <w:ind w:left="5904" w:hanging="360"/>
      </w:pPr>
    </w:lvl>
    <w:lvl w:ilvl="8" w:tplc="1009001B" w:tentative="1">
      <w:start w:val="1"/>
      <w:numFmt w:val="lowerRoman"/>
      <w:lvlText w:val="%9."/>
      <w:lvlJc w:val="right"/>
      <w:pPr>
        <w:ind w:left="6624" w:hanging="180"/>
      </w:pPr>
    </w:lvl>
  </w:abstractNum>
  <w:abstractNum w:abstractNumId="8" w15:restartNumberingAfterBreak="0">
    <w:nsid w:val="1F605B02"/>
    <w:multiLevelType w:val="hybridMultilevel"/>
    <w:tmpl w:val="43A6C9DE"/>
    <w:lvl w:ilvl="0" w:tplc="10090001">
      <w:start w:val="1"/>
      <w:numFmt w:val="bullet"/>
      <w:lvlText w:val=""/>
      <w:lvlJc w:val="left"/>
      <w:pPr>
        <w:ind w:left="360" w:hanging="360"/>
      </w:pPr>
      <w:rPr>
        <w:rFonts w:ascii="Symbol" w:hAnsi="Symbol" w:hint="default"/>
      </w:rPr>
    </w:lvl>
    <w:lvl w:ilvl="1" w:tplc="10090019">
      <w:start w:val="1"/>
      <w:numFmt w:val="lowerLetter"/>
      <w:lvlText w:val="%2."/>
      <w:lvlJc w:val="left"/>
      <w:pPr>
        <w:ind w:left="1080" w:hanging="360"/>
      </w:pPr>
    </w:lvl>
    <w:lvl w:ilvl="2" w:tplc="1009000F">
      <w:start w:val="1"/>
      <w:numFmt w:val="decimal"/>
      <w:lvlText w:val="%3."/>
      <w:lvlJc w:val="left"/>
      <w:pPr>
        <w:ind w:left="1800" w:hanging="180"/>
      </w:pPr>
    </w:lvl>
    <w:lvl w:ilvl="3" w:tplc="1009001B">
      <w:start w:val="1"/>
      <w:numFmt w:val="lowerRoman"/>
      <w:lvlText w:val="%4."/>
      <w:lvlJc w:val="righ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9" w15:restartNumberingAfterBreak="0">
    <w:nsid w:val="2A2168BF"/>
    <w:multiLevelType w:val="hybridMultilevel"/>
    <w:tmpl w:val="F984DE58"/>
    <w:lvl w:ilvl="0" w:tplc="10090005">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0" w15:restartNumberingAfterBreak="0">
    <w:nsid w:val="2C7A6FF5"/>
    <w:multiLevelType w:val="hybridMultilevel"/>
    <w:tmpl w:val="CC741292"/>
    <w:lvl w:ilvl="0" w:tplc="0409000D">
      <w:start w:val="1"/>
      <w:numFmt w:val="bullet"/>
      <w:lvlText w:val=""/>
      <w:lvlJc w:val="left"/>
      <w:pPr>
        <w:ind w:left="720" w:hanging="360"/>
      </w:pPr>
      <w:rPr>
        <w:rFonts w:ascii="Wingdings" w:hAnsi="Wingding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0B53E81"/>
    <w:multiLevelType w:val="hybridMultilevel"/>
    <w:tmpl w:val="07FEF708"/>
    <w:lvl w:ilvl="0" w:tplc="054EBBA0">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1C06186"/>
    <w:multiLevelType w:val="hybridMultilevel"/>
    <w:tmpl w:val="1E96E5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7073C6E"/>
    <w:multiLevelType w:val="hybridMultilevel"/>
    <w:tmpl w:val="8FA2C4EC"/>
    <w:lvl w:ilvl="0" w:tplc="054EBBA0">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3B7771D6"/>
    <w:multiLevelType w:val="hybridMultilevel"/>
    <w:tmpl w:val="F62EFB40"/>
    <w:lvl w:ilvl="0" w:tplc="C814272A">
      <w:start w:val="1"/>
      <w:numFmt w:val="decimal"/>
      <w:lvlText w:val="Milestone %1."/>
      <w:lvlJc w:val="left"/>
      <w:pPr>
        <w:ind w:left="1800" w:hanging="360"/>
      </w:pPr>
      <w:rPr>
        <w:rFonts w:hint="default"/>
        <w:b/>
        <w:i w:val="0"/>
      </w:rPr>
    </w:lvl>
    <w:lvl w:ilvl="1" w:tplc="10090019">
      <w:start w:val="1"/>
      <w:numFmt w:val="lowerLetter"/>
      <w:lvlText w:val="%2."/>
      <w:lvlJc w:val="left"/>
      <w:pPr>
        <w:ind w:left="2520" w:hanging="360"/>
      </w:pPr>
    </w:lvl>
    <w:lvl w:ilvl="2" w:tplc="1009001B">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5" w15:restartNumberingAfterBreak="0">
    <w:nsid w:val="3D231D2C"/>
    <w:multiLevelType w:val="hybridMultilevel"/>
    <w:tmpl w:val="97A411F2"/>
    <w:lvl w:ilvl="0" w:tplc="1009000F">
      <w:start w:val="1"/>
      <w:numFmt w:val="decimal"/>
      <w:lvlText w:val="%1."/>
      <w:lvlJc w:val="left"/>
      <w:pPr>
        <w:tabs>
          <w:tab w:val="num" w:pos="720"/>
        </w:tabs>
        <w:ind w:left="720" w:hanging="360"/>
      </w:pPr>
      <w:rPr>
        <w:rFonts w:hint="default"/>
      </w:rPr>
    </w:lvl>
    <w:lvl w:ilvl="1" w:tplc="4EF2FA6A">
      <w:start w:val="182"/>
      <w:numFmt w:val="bullet"/>
      <w:lvlText w:val=""/>
      <w:lvlJc w:val="left"/>
      <w:pPr>
        <w:tabs>
          <w:tab w:val="num" w:pos="1440"/>
        </w:tabs>
        <w:ind w:left="1440" w:hanging="360"/>
      </w:pPr>
      <w:rPr>
        <w:rFonts w:ascii="Wingdings" w:hAnsi="Wingdings" w:hint="default"/>
      </w:rPr>
    </w:lvl>
    <w:lvl w:ilvl="2" w:tplc="E80A686C">
      <w:start w:val="1"/>
      <w:numFmt w:val="bullet"/>
      <w:lvlText w:val=""/>
      <w:lvlJc w:val="left"/>
      <w:pPr>
        <w:tabs>
          <w:tab w:val="num" w:pos="2160"/>
        </w:tabs>
        <w:ind w:left="2160" w:hanging="360"/>
      </w:pPr>
      <w:rPr>
        <w:rFonts w:ascii="Symbol" w:hAnsi="Symbol" w:hint="default"/>
        <w:color w:val="auto"/>
      </w:rPr>
    </w:lvl>
    <w:lvl w:ilvl="3" w:tplc="6B40CCA2" w:tentative="1">
      <w:start w:val="1"/>
      <w:numFmt w:val="bullet"/>
      <w:lvlText w:val=""/>
      <w:lvlJc w:val="left"/>
      <w:pPr>
        <w:tabs>
          <w:tab w:val="num" w:pos="2880"/>
        </w:tabs>
        <w:ind w:left="2880" w:hanging="360"/>
      </w:pPr>
      <w:rPr>
        <w:rFonts w:ascii="Wingdings" w:hAnsi="Wingdings" w:hint="default"/>
      </w:rPr>
    </w:lvl>
    <w:lvl w:ilvl="4" w:tplc="E61A34C2" w:tentative="1">
      <w:start w:val="1"/>
      <w:numFmt w:val="bullet"/>
      <w:lvlText w:val=""/>
      <w:lvlJc w:val="left"/>
      <w:pPr>
        <w:tabs>
          <w:tab w:val="num" w:pos="3600"/>
        </w:tabs>
        <w:ind w:left="3600" w:hanging="360"/>
      </w:pPr>
      <w:rPr>
        <w:rFonts w:ascii="Wingdings" w:hAnsi="Wingdings" w:hint="default"/>
      </w:rPr>
    </w:lvl>
    <w:lvl w:ilvl="5" w:tplc="5EA2C782" w:tentative="1">
      <w:start w:val="1"/>
      <w:numFmt w:val="bullet"/>
      <w:lvlText w:val=""/>
      <w:lvlJc w:val="left"/>
      <w:pPr>
        <w:tabs>
          <w:tab w:val="num" w:pos="4320"/>
        </w:tabs>
        <w:ind w:left="4320" w:hanging="360"/>
      </w:pPr>
      <w:rPr>
        <w:rFonts w:ascii="Wingdings" w:hAnsi="Wingdings" w:hint="default"/>
      </w:rPr>
    </w:lvl>
    <w:lvl w:ilvl="6" w:tplc="6302C63A" w:tentative="1">
      <w:start w:val="1"/>
      <w:numFmt w:val="bullet"/>
      <w:lvlText w:val=""/>
      <w:lvlJc w:val="left"/>
      <w:pPr>
        <w:tabs>
          <w:tab w:val="num" w:pos="5040"/>
        </w:tabs>
        <w:ind w:left="5040" w:hanging="360"/>
      </w:pPr>
      <w:rPr>
        <w:rFonts w:ascii="Wingdings" w:hAnsi="Wingdings" w:hint="default"/>
      </w:rPr>
    </w:lvl>
    <w:lvl w:ilvl="7" w:tplc="1946113A" w:tentative="1">
      <w:start w:val="1"/>
      <w:numFmt w:val="bullet"/>
      <w:lvlText w:val=""/>
      <w:lvlJc w:val="left"/>
      <w:pPr>
        <w:tabs>
          <w:tab w:val="num" w:pos="5760"/>
        </w:tabs>
        <w:ind w:left="5760" w:hanging="360"/>
      </w:pPr>
      <w:rPr>
        <w:rFonts w:ascii="Wingdings" w:hAnsi="Wingdings" w:hint="default"/>
      </w:rPr>
    </w:lvl>
    <w:lvl w:ilvl="8" w:tplc="5F129EC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BD0641"/>
    <w:multiLevelType w:val="hybridMultilevel"/>
    <w:tmpl w:val="8F2E7A80"/>
    <w:lvl w:ilvl="0" w:tplc="8C564188">
      <w:start w:val="1"/>
      <w:numFmt w:val="decimal"/>
      <w:lvlText w:val="%1."/>
      <w:lvlJc w:val="left"/>
      <w:pPr>
        <w:ind w:left="864" w:hanging="360"/>
      </w:pPr>
      <w:rPr>
        <w:rFonts w:hint="default"/>
      </w:rPr>
    </w:lvl>
    <w:lvl w:ilvl="1" w:tplc="10090019" w:tentative="1">
      <w:start w:val="1"/>
      <w:numFmt w:val="lowerLetter"/>
      <w:lvlText w:val="%2."/>
      <w:lvlJc w:val="left"/>
      <w:pPr>
        <w:ind w:left="1584" w:hanging="360"/>
      </w:pPr>
    </w:lvl>
    <w:lvl w:ilvl="2" w:tplc="1009001B" w:tentative="1">
      <w:start w:val="1"/>
      <w:numFmt w:val="lowerRoman"/>
      <w:lvlText w:val="%3."/>
      <w:lvlJc w:val="right"/>
      <w:pPr>
        <w:ind w:left="2304" w:hanging="180"/>
      </w:pPr>
    </w:lvl>
    <w:lvl w:ilvl="3" w:tplc="1009000F" w:tentative="1">
      <w:start w:val="1"/>
      <w:numFmt w:val="decimal"/>
      <w:lvlText w:val="%4."/>
      <w:lvlJc w:val="left"/>
      <w:pPr>
        <w:ind w:left="3024" w:hanging="360"/>
      </w:pPr>
    </w:lvl>
    <w:lvl w:ilvl="4" w:tplc="10090019" w:tentative="1">
      <w:start w:val="1"/>
      <w:numFmt w:val="lowerLetter"/>
      <w:lvlText w:val="%5."/>
      <w:lvlJc w:val="left"/>
      <w:pPr>
        <w:ind w:left="3744" w:hanging="360"/>
      </w:pPr>
    </w:lvl>
    <w:lvl w:ilvl="5" w:tplc="1009001B" w:tentative="1">
      <w:start w:val="1"/>
      <w:numFmt w:val="lowerRoman"/>
      <w:lvlText w:val="%6."/>
      <w:lvlJc w:val="right"/>
      <w:pPr>
        <w:ind w:left="4464" w:hanging="180"/>
      </w:pPr>
    </w:lvl>
    <w:lvl w:ilvl="6" w:tplc="1009000F" w:tentative="1">
      <w:start w:val="1"/>
      <w:numFmt w:val="decimal"/>
      <w:lvlText w:val="%7."/>
      <w:lvlJc w:val="left"/>
      <w:pPr>
        <w:ind w:left="5184" w:hanging="360"/>
      </w:pPr>
    </w:lvl>
    <w:lvl w:ilvl="7" w:tplc="10090019" w:tentative="1">
      <w:start w:val="1"/>
      <w:numFmt w:val="lowerLetter"/>
      <w:lvlText w:val="%8."/>
      <w:lvlJc w:val="left"/>
      <w:pPr>
        <w:ind w:left="5904" w:hanging="360"/>
      </w:pPr>
    </w:lvl>
    <w:lvl w:ilvl="8" w:tplc="1009001B" w:tentative="1">
      <w:start w:val="1"/>
      <w:numFmt w:val="lowerRoman"/>
      <w:lvlText w:val="%9."/>
      <w:lvlJc w:val="right"/>
      <w:pPr>
        <w:ind w:left="6624" w:hanging="180"/>
      </w:pPr>
    </w:lvl>
  </w:abstractNum>
  <w:abstractNum w:abstractNumId="17" w15:restartNumberingAfterBreak="0">
    <w:nsid w:val="4D736ADF"/>
    <w:multiLevelType w:val="hybridMultilevel"/>
    <w:tmpl w:val="84BA3D66"/>
    <w:lvl w:ilvl="0" w:tplc="054EBBA0">
      <w:start w:val="1"/>
      <w:numFmt w:val="decimal"/>
      <w:lvlText w:val="%1."/>
      <w:lvlJc w:val="left"/>
      <w:pPr>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23C1D4B"/>
    <w:multiLevelType w:val="hybridMultilevel"/>
    <w:tmpl w:val="8FA2C4EC"/>
    <w:lvl w:ilvl="0" w:tplc="054EBBA0">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15:restartNumberingAfterBreak="0">
    <w:nsid w:val="5FC54690"/>
    <w:multiLevelType w:val="hybridMultilevel"/>
    <w:tmpl w:val="0268A5E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14616D9"/>
    <w:multiLevelType w:val="hybridMultilevel"/>
    <w:tmpl w:val="3EB28CBC"/>
    <w:lvl w:ilvl="0" w:tplc="78F8372E">
      <w:start w:val="1"/>
      <w:numFmt w:val="decimal"/>
      <w:lvlText w:val="%1."/>
      <w:lvlJc w:val="left"/>
      <w:pPr>
        <w:ind w:left="846" w:hanging="720"/>
      </w:pPr>
      <w:rPr>
        <w:rFonts w:hint="default"/>
      </w:rPr>
    </w:lvl>
    <w:lvl w:ilvl="1" w:tplc="10090019" w:tentative="1">
      <w:start w:val="1"/>
      <w:numFmt w:val="lowerLetter"/>
      <w:lvlText w:val="%2."/>
      <w:lvlJc w:val="left"/>
      <w:pPr>
        <w:ind w:left="1206" w:hanging="360"/>
      </w:pPr>
    </w:lvl>
    <w:lvl w:ilvl="2" w:tplc="1009001B" w:tentative="1">
      <w:start w:val="1"/>
      <w:numFmt w:val="lowerRoman"/>
      <w:lvlText w:val="%3."/>
      <w:lvlJc w:val="right"/>
      <w:pPr>
        <w:ind w:left="1926" w:hanging="180"/>
      </w:pPr>
    </w:lvl>
    <w:lvl w:ilvl="3" w:tplc="1009000F" w:tentative="1">
      <w:start w:val="1"/>
      <w:numFmt w:val="decimal"/>
      <w:lvlText w:val="%4."/>
      <w:lvlJc w:val="left"/>
      <w:pPr>
        <w:ind w:left="2646" w:hanging="360"/>
      </w:pPr>
    </w:lvl>
    <w:lvl w:ilvl="4" w:tplc="10090019" w:tentative="1">
      <w:start w:val="1"/>
      <w:numFmt w:val="lowerLetter"/>
      <w:lvlText w:val="%5."/>
      <w:lvlJc w:val="left"/>
      <w:pPr>
        <w:ind w:left="3366" w:hanging="360"/>
      </w:pPr>
    </w:lvl>
    <w:lvl w:ilvl="5" w:tplc="1009001B" w:tentative="1">
      <w:start w:val="1"/>
      <w:numFmt w:val="lowerRoman"/>
      <w:lvlText w:val="%6."/>
      <w:lvlJc w:val="right"/>
      <w:pPr>
        <w:ind w:left="4086" w:hanging="180"/>
      </w:pPr>
    </w:lvl>
    <w:lvl w:ilvl="6" w:tplc="1009000F" w:tentative="1">
      <w:start w:val="1"/>
      <w:numFmt w:val="decimal"/>
      <w:lvlText w:val="%7."/>
      <w:lvlJc w:val="left"/>
      <w:pPr>
        <w:ind w:left="4806" w:hanging="360"/>
      </w:pPr>
    </w:lvl>
    <w:lvl w:ilvl="7" w:tplc="10090019" w:tentative="1">
      <w:start w:val="1"/>
      <w:numFmt w:val="lowerLetter"/>
      <w:lvlText w:val="%8."/>
      <w:lvlJc w:val="left"/>
      <w:pPr>
        <w:ind w:left="5526" w:hanging="360"/>
      </w:pPr>
    </w:lvl>
    <w:lvl w:ilvl="8" w:tplc="1009001B" w:tentative="1">
      <w:start w:val="1"/>
      <w:numFmt w:val="lowerRoman"/>
      <w:lvlText w:val="%9."/>
      <w:lvlJc w:val="right"/>
      <w:pPr>
        <w:ind w:left="6246" w:hanging="180"/>
      </w:pPr>
    </w:lvl>
  </w:abstractNum>
  <w:abstractNum w:abstractNumId="21" w15:restartNumberingAfterBreak="0">
    <w:nsid w:val="621049B7"/>
    <w:multiLevelType w:val="hybridMultilevel"/>
    <w:tmpl w:val="C5000A5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2A94A63"/>
    <w:multiLevelType w:val="hybridMultilevel"/>
    <w:tmpl w:val="8FA2C4EC"/>
    <w:lvl w:ilvl="0" w:tplc="054EBBA0">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3" w15:restartNumberingAfterBreak="0">
    <w:nsid w:val="6B6143CB"/>
    <w:multiLevelType w:val="hybridMultilevel"/>
    <w:tmpl w:val="07FEF708"/>
    <w:lvl w:ilvl="0" w:tplc="054EBBA0">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A2E7BE4"/>
    <w:multiLevelType w:val="hybridMultilevel"/>
    <w:tmpl w:val="5918713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0F">
      <w:start w:val="1"/>
      <w:numFmt w:val="decimal"/>
      <w:lvlText w:val="%3."/>
      <w:lvlJc w:val="left"/>
      <w:pPr>
        <w:ind w:left="2880" w:hanging="180"/>
      </w:pPr>
    </w:lvl>
    <w:lvl w:ilvl="3" w:tplc="1009001B">
      <w:start w:val="1"/>
      <w:numFmt w:val="lowerRoman"/>
      <w:lvlText w:val="%4."/>
      <w:lvlJc w:val="righ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25" w15:restartNumberingAfterBreak="0">
    <w:nsid w:val="7B885FB2"/>
    <w:multiLevelType w:val="hybridMultilevel"/>
    <w:tmpl w:val="985817B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E8B69E9"/>
    <w:multiLevelType w:val="hybridMultilevel"/>
    <w:tmpl w:val="DD661A9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7" w15:restartNumberingAfterBreak="0">
    <w:nsid w:val="7F787B4A"/>
    <w:multiLevelType w:val="hybridMultilevel"/>
    <w:tmpl w:val="39A4D090"/>
    <w:lvl w:ilvl="0" w:tplc="054EBBA0">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91816807">
    <w:abstractNumId w:val="23"/>
  </w:num>
  <w:num w:numId="2" w16cid:durableId="1518040918">
    <w:abstractNumId w:val="19"/>
  </w:num>
  <w:num w:numId="3" w16cid:durableId="359165050">
    <w:abstractNumId w:val="3"/>
  </w:num>
  <w:num w:numId="4" w16cid:durableId="1764570144">
    <w:abstractNumId w:val="15"/>
  </w:num>
  <w:num w:numId="5" w16cid:durableId="1962228465">
    <w:abstractNumId w:val="13"/>
  </w:num>
  <w:num w:numId="6" w16cid:durableId="283586181">
    <w:abstractNumId w:val="27"/>
  </w:num>
  <w:num w:numId="7" w16cid:durableId="1610157226">
    <w:abstractNumId w:val="6"/>
  </w:num>
  <w:num w:numId="8" w16cid:durableId="141579812">
    <w:abstractNumId w:val="12"/>
  </w:num>
  <w:num w:numId="9" w16cid:durableId="1650474929">
    <w:abstractNumId w:val="16"/>
  </w:num>
  <w:num w:numId="10" w16cid:durableId="1387603218">
    <w:abstractNumId w:val="7"/>
  </w:num>
  <w:num w:numId="11" w16cid:durableId="665941417">
    <w:abstractNumId w:val="17"/>
  </w:num>
  <w:num w:numId="12" w16cid:durableId="424882388">
    <w:abstractNumId w:val="20"/>
  </w:num>
  <w:num w:numId="13" w16cid:durableId="1410153832">
    <w:abstractNumId w:val="22"/>
  </w:num>
  <w:num w:numId="14" w16cid:durableId="1954088532">
    <w:abstractNumId w:val="18"/>
  </w:num>
  <w:num w:numId="15" w16cid:durableId="761993278">
    <w:abstractNumId w:val="25"/>
  </w:num>
  <w:num w:numId="16" w16cid:durableId="333533809">
    <w:abstractNumId w:val="9"/>
  </w:num>
  <w:num w:numId="17" w16cid:durableId="1813210310">
    <w:abstractNumId w:val="11"/>
  </w:num>
  <w:num w:numId="18" w16cid:durableId="1665821835">
    <w:abstractNumId w:val="10"/>
  </w:num>
  <w:num w:numId="19" w16cid:durableId="1643580708">
    <w:abstractNumId w:val="0"/>
  </w:num>
  <w:num w:numId="20" w16cid:durableId="811337614">
    <w:abstractNumId w:val="5"/>
  </w:num>
  <w:num w:numId="21" w16cid:durableId="1113666250">
    <w:abstractNumId w:val="4"/>
  </w:num>
  <w:num w:numId="22" w16cid:durableId="250700083">
    <w:abstractNumId w:val="21"/>
  </w:num>
  <w:num w:numId="23" w16cid:durableId="4046459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69239395">
    <w:abstractNumId w:val="14"/>
  </w:num>
  <w:num w:numId="25" w16cid:durableId="1735467244">
    <w:abstractNumId w:val="24"/>
  </w:num>
  <w:num w:numId="26" w16cid:durableId="7905617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99339110">
    <w:abstractNumId w:val="26"/>
  </w:num>
  <w:num w:numId="28" w16cid:durableId="1096483683">
    <w:abstractNumId w:val="8"/>
  </w:num>
  <w:num w:numId="29" w16cid:durableId="265888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F9"/>
    <w:rsid w:val="00000DCC"/>
    <w:rsid w:val="000014CE"/>
    <w:rsid w:val="0000757A"/>
    <w:rsid w:val="00007D42"/>
    <w:rsid w:val="00015AE5"/>
    <w:rsid w:val="00017E6D"/>
    <w:rsid w:val="00024047"/>
    <w:rsid w:val="00025883"/>
    <w:rsid w:val="00025D69"/>
    <w:rsid w:val="00025E4C"/>
    <w:rsid w:val="00025F31"/>
    <w:rsid w:val="0003121A"/>
    <w:rsid w:val="00040326"/>
    <w:rsid w:val="00042223"/>
    <w:rsid w:val="0004720C"/>
    <w:rsid w:val="000472C2"/>
    <w:rsid w:val="00047EE0"/>
    <w:rsid w:val="00066A8E"/>
    <w:rsid w:val="0006771E"/>
    <w:rsid w:val="00073816"/>
    <w:rsid w:val="0007688F"/>
    <w:rsid w:val="000768F9"/>
    <w:rsid w:val="00077E9B"/>
    <w:rsid w:val="00087B4B"/>
    <w:rsid w:val="000972C5"/>
    <w:rsid w:val="00097905"/>
    <w:rsid w:val="000A3BF8"/>
    <w:rsid w:val="000A5710"/>
    <w:rsid w:val="000B002E"/>
    <w:rsid w:val="000B6031"/>
    <w:rsid w:val="000C3C73"/>
    <w:rsid w:val="000C5811"/>
    <w:rsid w:val="000D03D8"/>
    <w:rsid w:val="000D3A27"/>
    <w:rsid w:val="000D429E"/>
    <w:rsid w:val="000D4562"/>
    <w:rsid w:val="000E0535"/>
    <w:rsid w:val="000E3AAE"/>
    <w:rsid w:val="000E7698"/>
    <w:rsid w:val="000F1529"/>
    <w:rsid w:val="000F2298"/>
    <w:rsid w:val="00100C14"/>
    <w:rsid w:val="00105436"/>
    <w:rsid w:val="00105BE4"/>
    <w:rsid w:val="001102E6"/>
    <w:rsid w:val="001159A1"/>
    <w:rsid w:val="001217EE"/>
    <w:rsid w:val="001271AE"/>
    <w:rsid w:val="00133242"/>
    <w:rsid w:val="0014344F"/>
    <w:rsid w:val="00147C9F"/>
    <w:rsid w:val="00150F77"/>
    <w:rsid w:val="0015510A"/>
    <w:rsid w:val="001629E1"/>
    <w:rsid w:val="00164385"/>
    <w:rsid w:val="00164C3F"/>
    <w:rsid w:val="00173ED3"/>
    <w:rsid w:val="0017656B"/>
    <w:rsid w:val="00185413"/>
    <w:rsid w:val="0018561C"/>
    <w:rsid w:val="001909DD"/>
    <w:rsid w:val="001A381D"/>
    <w:rsid w:val="001A4A04"/>
    <w:rsid w:val="001B2199"/>
    <w:rsid w:val="001B27EF"/>
    <w:rsid w:val="001D018B"/>
    <w:rsid w:val="001E078B"/>
    <w:rsid w:val="001E4868"/>
    <w:rsid w:val="001E495C"/>
    <w:rsid w:val="00215B0D"/>
    <w:rsid w:val="00220896"/>
    <w:rsid w:val="00220A21"/>
    <w:rsid w:val="002210A1"/>
    <w:rsid w:val="00223E1E"/>
    <w:rsid w:val="00224521"/>
    <w:rsid w:val="0022783D"/>
    <w:rsid w:val="00230B53"/>
    <w:rsid w:val="0023386D"/>
    <w:rsid w:val="00237E89"/>
    <w:rsid w:val="002432CC"/>
    <w:rsid w:val="00244FBA"/>
    <w:rsid w:val="00251725"/>
    <w:rsid w:val="00257D51"/>
    <w:rsid w:val="00260F27"/>
    <w:rsid w:val="002619C7"/>
    <w:rsid w:val="00265186"/>
    <w:rsid w:val="00273B91"/>
    <w:rsid w:val="00274C99"/>
    <w:rsid w:val="00281ED4"/>
    <w:rsid w:val="00285DF0"/>
    <w:rsid w:val="0029226A"/>
    <w:rsid w:val="002A2AF8"/>
    <w:rsid w:val="002A6945"/>
    <w:rsid w:val="002B1007"/>
    <w:rsid w:val="002B55CF"/>
    <w:rsid w:val="002C77D0"/>
    <w:rsid w:val="002D38B5"/>
    <w:rsid w:val="002D42F9"/>
    <w:rsid w:val="002E33E2"/>
    <w:rsid w:val="002E79C9"/>
    <w:rsid w:val="002F3AD4"/>
    <w:rsid w:val="002F764C"/>
    <w:rsid w:val="003011ED"/>
    <w:rsid w:val="003047D3"/>
    <w:rsid w:val="00305DBF"/>
    <w:rsid w:val="003131F9"/>
    <w:rsid w:val="00314BA8"/>
    <w:rsid w:val="003157F1"/>
    <w:rsid w:val="00324E8C"/>
    <w:rsid w:val="00326016"/>
    <w:rsid w:val="00331705"/>
    <w:rsid w:val="0033421F"/>
    <w:rsid w:val="00346646"/>
    <w:rsid w:val="003471D1"/>
    <w:rsid w:val="0035085C"/>
    <w:rsid w:val="0035259B"/>
    <w:rsid w:val="00356A22"/>
    <w:rsid w:val="00374913"/>
    <w:rsid w:val="0037670A"/>
    <w:rsid w:val="00380656"/>
    <w:rsid w:val="00386407"/>
    <w:rsid w:val="003A054C"/>
    <w:rsid w:val="003A2458"/>
    <w:rsid w:val="003B41E3"/>
    <w:rsid w:val="003B4DE7"/>
    <w:rsid w:val="003B53A6"/>
    <w:rsid w:val="003C2FA5"/>
    <w:rsid w:val="003C4AA9"/>
    <w:rsid w:val="003D359D"/>
    <w:rsid w:val="003D5334"/>
    <w:rsid w:val="003E01E4"/>
    <w:rsid w:val="003E0DE2"/>
    <w:rsid w:val="003F5FBA"/>
    <w:rsid w:val="004077A2"/>
    <w:rsid w:val="0041428D"/>
    <w:rsid w:val="00416039"/>
    <w:rsid w:val="0042091B"/>
    <w:rsid w:val="00422DEC"/>
    <w:rsid w:val="004235CD"/>
    <w:rsid w:val="0042478C"/>
    <w:rsid w:val="00425223"/>
    <w:rsid w:val="0043645C"/>
    <w:rsid w:val="00437525"/>
    <w:rsid w:val="004404C7"/>
    <w:rsid w:val="0044289D"/>
    <w:rsid w:val="0044508B"/>
    <w:rsid w:val="00445906"/>
    <w:rsid w:val="00447B87"/>
    <w:rsid w:val="00453810"/>
    <w:rsid w:val="00462160"/>
    <w:rsid w:val="00472DA0"/>
    <w:rsid w:val="004756C6"/>
    <w:rsid w:val="00483DB5"/>
    <w:rsid w:val="0048465D"/>
    <w:rsid w:val="00485DC1"/>
    <w:rsid w:val="00493C3C"/>
    <w:rsid w:val="004949BF"/>
    <w:rsid w:val="004A1459"/>
    <w:rsid w:val="004B1628"/>
    <w:rsid w:val="004B46AD"/>
    <w:rsid w:val="004D1B6F"/>
    <w:rsid w:val="004D4855"/>
    <w:rsid w:val="004E05D1"/>
    <w:rsid w:val="004E1DEE"/>
    <w:rsid w:val="004E5D62"/>
    <w:rsid w:val="004E6492"/>
    <w:rsid w:val="004E6F44"/>
    <w:rsid w:val="004F014C"/>
    <w:rsid w:val="00500542"/>
    <w:rsid w:val="00506DFF"/>
    <w:rsid w:val="00512A81"/>
    <w:rsid w:val="00514D46"/>
    <w:rsid w:val="0051558B"/>
    <w:rsid w:val="0052520B"/>
    <w:rsid w:val="00532465"/>
    <w:rsid w:val="005341CF"/>
    <w:rsid w:val="00544240"/>
    <w:rsid w:val="00545EC8"/>
    <w:rsid w:val="00545F27"/>
    <w:rsid w:val="00547630"/>
    <w:rsid w:val="0055306E"/>
    <w:rsid w:val="005637EF"/>
    <w:rsid w:val="00566A1C"/>
    <w:rsid w:val="00567020"/>
    <w:rsid w:val="0057372E"/>
    <w:rsid w:val="0057662C"/>
    <w:rsid w:val="00580A14"/>
    <w:rsid w:val="00581ABB"/>
    <w:rsid w:val="00584CA8"/>
    <w:rsid w:val="00587A86"/>
    <w:rsid w:val="00590863"/>
    <w:rsid w:val="005909D6"/>
    <w:rsid w:val="005922C8"/>
    <w:rsid w:val="00597F93"/>
    <w:rsid w:val="005A31A9"/>
    <w:rsid w:val="005A72A5"/>
    <w:rsid w:val="005B1C91"/>
    <w:rsid w:val="005B1F31"/>
    <w:rsid w:val="005B1FC7"/>
    <w:rsid w:val="005B5444"/>
    <w:rsid w:val="005C02D8"/>
    <w:rsid w:val="005C1BBD"/>
    <w:rsid w:val="005C45DE"/>
    <w:rsid w:val="005D2476"/>
    <w:rsid w:val="005D7BD3"/>
    <w:rsid w:val="005F6BF1"/>
    <w:rsid w:val="0060315F"/>
    <w:rsid w:val="00607447"/>
    <w:rsid w:val="0061674D"/>
    <w:rsid w:val="006204D8"/>
    <w:rsid w:val="0062746A"/>
    <w:rsid w:val="00636FD0"/>
    <w:rsid w:val="00637D82"/>
    <w:rsid w:val="00640132"/>
    <w:rsid w:val="00641C69"/>
    <w:rsid w:val="006436AD"/>
    <w:rsid w:val="00656A6E"/>
    <w:rsid w:val="00663889"/>
    <w:rsid w:val="006645AB"/>
    <w:rsid w:val="00673C5C"/>
    <w:rsid w:val="006810F6"/>
    <w:rsid w:val="0068790E"/>
    <w:rsid w:val="00691DA2"/>
    <w:rsid w:val="00695AF0"/>
    <w:rsid w:val="00695F04"/>
    <w:rsid w:val="006A0926"/>
    <w:rsid w:val="006B1D25"/>
    <w:rsid w:val="006B52A2"/>
    <w:rsid w:val="006C09E2"/>
    <w:rsid w:val="006D5768"/>
    <w:rsid w:val="006F53AC"/>
    <w:rsid w:val="00705073"/>
    <w:rsid w:val="00705A30"/>
    <w:rsid w:val="00707766"/>
    <w:rsid w:val="00707D90"/>
    <w:rsid w:val="00710A0E"/>
    <w:rsid w:val="0071143E"/>
    <w:rsid w:val="00712D41"/>
    <w:rsid w:val="00717F83"/>
    <w:rsid w:val="00725181"/>
    <w:rsid w:val="00733426"/>
    <w:rsid w:val="007365B2"/>
    <w:rsid w:val="00736DAB"/>
    <w:rsid w:val="00737E7D"/>
    <w:rsid w:val="00740739"/>
    <w:rsid w:val="00743BA2"/>
    <w:rsid w:val="00744F31"/>
    <w:rsid w:val="007453BE"/>
    <w:rsid w:val="00745C5A"/>
    <w:rsid w:val="00750557"/>
    <w:rsid w:val="00760118"/>
    <w:rsid w:val="0076132D"/>
    <w:rsid w:val="007617C3"/>
    <w:rsid w:val="00761E91"/>
    <w:rsid w:val="0076398B"/>
    <w:rsid w:val="00764A1C"/>
    <w:rsid w:val="00764DF0"/>
    <w:rsid w:val="00766513"/>
    <w:rsid w:val="00773CE1"/>
    <w:rsid w:val="00782036"/>
    <w:rsid w:val="0078297C"/>
    <w:rsid w:val="00783546"/>
    <w:rsid w:val="00783629"/>
    <w:rsid w:val="00783C16"/>
    <w:rsid w:val="00792E1E"/>
    <w:rsid w:val="0079394D"/>
    <w:rsid w:val="00795D53"/>
    <w:rsid w:val="007A16D0"/>
    <w:rsid w:val="007A176E"/>
    <w:rsid w:val="007B06BA"/>
    <w:rsid w:val="007B7A7F"/>
    <w:rsid w:val="007C0821"/>
    <w:rsid w:val="007C19E2"/>
    <w:rsid w:val="007D4265"/>
    <w:rsid w:val="007D5110"/>
    <w:rsid w:val="007D76CB"/>
    <w:rsid w:val="007E5398"/>
    <w:rsid w:val="007E68A4"/>
    <w:rsid w:val="007E7EEA"/>
    <w:rsid w:val="007F0B80"/>
    <w:rsid w:val="007F59BA"/>
    <w:rsid w:val="008111E7"/>
    <w:rsid w:val="00814882"/>
    <w:rsid w:val="008173BC"/>
    <w:rsid w:val="008252EF"/>
    <w:rsid w:val="00850245"/>
    <w:rsid w:val="008544FC"/>
    <w:rsid w:val="008643FD"/>
    <w:rsid w:val="008667D7"/>
    <w:rsid w:val="00872FDE"/>
    <w:rsid w:val="00881349"/>
    <w:rsid w:val="00887F94"/>
    <w:rsid w:val="00892B0A"/>
    <w:rsid w:val="00893D72"/>
    <w:rsid w:val="008A6076"/>
    <w:rsid w:val="008B050A"/>
    <w:rsid w:val="008B636B"/>
    <w:rsid w:val="008B7495"/>
    <w:rsid w:val="008B7DCA"/>
    <w:rsid w:val="008C681D"/>
    <w:rsid w:val="008D0808"/>
    <w:rsid w:val="008D1F4C"/>
    <w:rsid w:val="008D4591"/>
    <w:rsid w:val="008D4A18"/>
    <w:rsid w:val="008F72E7"/>
    <w:rsid w:val="008F7ADD"/>
    <w:rsid w:val="009001AF"/>
    <w:rsid w:val="00931C3C"/>
    <w:rsid w:val="00932FDA"/>
    <w:rsid w:val="009331FB"/>
    <w:rsid w:val="0093422A"/>
    <w:rsid w:val="00941B09"/>
    <w:rsid w:val="0094523B"/>
    <w:rsid w:val="00950216"/>
    <w:rsid w:val="0097342F"/>
    <w:rsid w:val="00973499"/>
    <w:rsid w:val="00974426"/>
    <w:rsid w:val="00986797"/>
    <w:rsid w:val="00992FEF"/>
    <w:rsid w:val="00993ADA"/>
    <w:rsid w:val="00996E22"/>
    <w:rsid w:val="00996F81"/>
    <w:rsid w:val="009A0578"/>
    <w:rsid w:val="009A6604"/>
    <w:rsid w:val="009A716D"/>
    <w:rsid w:val="009A7DED"/>
    <w:rsid w:val="009B4B2F"/>
    <w:rsid w:val="009C0599"/>
    <w:rsid w:val="009C07B2"/>
    <w:rsid w:val="009D526A"/>
    <w:rsid w:val="009D59D4"/>
    <w:rsid w:val="009D6F33"/>
    <w:rsid w:val="009E2F0F"/>
    <w:rsid w:val="009F131D"/>
    <w:rsid w:val="00A01DAB"/>
    <w:rsid w:val="00A042C6"/>
    <w:rsid w:val="00A07E40"/>
    <w:rsid w:val="00A110AA"/>
    <w:rsid w:val="00A13957"/>
    <w:rsid w:val="00A157E3"/>
    <w:rsid w:val="00A174EC"/>
    <w:rsid w:val="00A23C86"/>
    <w:rsid w:val="00A276D9"/>
    <w:rsid w:val="00A27EE3"/>
    <w:rsid w:val="00A3703E"/>
    <w:rsid w:val="00A4277A"/>
    <w:rsid w:val="00A42837"/>
    <w:rsid w:val="00A436A7"/>
    <w:rsid w:val="00A46AAB"/>
    <w:rsid w:val="00A56531"/>
    <w:rsid w:val="00A65A75"/>
    <w:rsid w:val="00A67E13"/>
    <w:rsid w:val="00A81756"/>
    <w:rsid w:val="00A8221B"/>
    <w:rsid w:val="00A84504"/>
    <w:rsid w:val="00A90302"/>
    <w:rsid w:val="00A93E0F"/>
    <w:rsid w:val="00A940F5"/>
    <w:rsid w:val="00A95BCA"/>
    <w:rsid w:val="00A96467"/>
    <w:rsid w:val="00AA1C19"/>
    <w:rsid w:val="00AA3B11"/>
    <w:rsid w:val="00AA6962"/>
    <w:rsid w:val="00AC0183"/>
    <w:rsid w:val="00AC1727"/>
    <w:rsid w:val="00AC29F6"/>
    <w:rsid w:val="00AC2EE1"/>
    <w:rsid w:val="00AC58E5"/>
    <w:rsid w:val="00AC6FFC"/>
    <w:rsid w:val="00AC72B7"/>
    <w:rsid w:val="00AC7929"/>
    <w:rsid w:val="00AD1349"/>
    <w:rsid w:val="00AD4276"/>
    <w:rsid w:val="00AE0D53"/>
    <w:rsid w:val="00AE2C64"/>
    <w:rsid w:val="00AE44AB"/>
    <w:rsid w:val="00AE45ED"/>
    <w:rsid w:val="00AE664E"/>
    <w:rsid w:val="00AF111F"/>
    <w:rsid w:val="00AF3479"/>
    <w:rsid w:val="00AF4063"/>
    <w:rsid w:val="00B2308E"/>
    <w:rsid w:val="00B31627"/>
    <w:rsid w:val="00B33749"/>
    <w:rsid w:val="00B33B72"/>
    <w:rsid w:val="00B42C89"/>
    <w:rsid w:val="00B44375"/>
    <w:rsid w:val="00B54DA9"/>
    <w:rsid w:val="00B55BC5"/>
    <w:rsid w:val="00B57045"/>
    <w:rsid w:val="00B61237"/>
    <w:rsid w:val="00B6179B"/>
    <w:rsid w:val="00B6254B"/>
    <w:rsid w:val="00B6500B"/>
    <w:rsid w:val="00B73681"/>
    <w:rsid w:val="00B7561A"/>
    <w:rsid w:val="00B76A48"/>
    <w:rsid w:val="00B857BD"/>
    <w:rsid w:val="00BA47E8"/>
    <w:rsid w:val="00BA79A1"/>
    <w:rsid w:val="00BB1DB2"/>
    <w:rsid w:val="00BB2EF2"/>
    <w:rsid w:val="00BB4F5D"/>
    <w:rsid w:val="00BC4D3F"/>
    <w:rsid w:val="00BD356F"/>
    <w:rsid w:val="00BD5F19"/>
    <w:rsid w:val="00BD625A"/>
    <w:rsid w:val="00BE3088"/>
    <w:rsid w:val="00BE36A4"/>
    <w:rsid w:val="00BE5E5C"/>
    <w:rsid w:val="00BF441E"/>
    <w:rsid w:val="00BF64C7"/>
    <w:rsid w:val="00BF7BCE"/>
    <w:rsid w:val="00C12E21"/>
    <w:rsid w:val="00C16017"/>
    <w:rsid w:val="00C20B67"/>
    <w:rsid w:val="00C217C6"/>
    <w:rsid w:val="00C2633D"/>
    <w:rsid w:val="00C36792"/>
    <w:rsid w:val="00C47203"/>
    <w:rsid w:val="00C50016"/>
    <w:rsid w:val="00C529E9"/>
    <w:rsid w:val="00C556B7"/>
    <w:rsid w:val="00C62780"/>
    <w:rsid w:val="00C6440E"/>
    <w:rsid w:val="00C838F8"/>
    <w:rsid w:val="00C84933"/>
    <w:rsid w:val="00C856FF"/>
    <w:rsid w:val="00C900DF"/>
    <w:rsid w:val="00C92ADE"/>
    <w:rsid w:val="00C93E83"/>
    <w:rsid w:val="00C94DA9"/>
    <w:rsid w:val="00C960A7"/>
    <w:rsid w:val="00CA1A52"/>
    <w:rsid w:val="00CA2B2C"/>
    <w:rsid w:val="00CA67F3"/>
    <w:rsid w:val="00CB1651"/>
    <w:rsid w:val="00CB61AC"/>
    <w:rsid w:val="00CC4314"/>
    <w:rsid w:val="00CC6E06"/>
    <w:rsid w:val="00CD06F9"/>
    <w:rsid w:val="00CD6D6F"/>
    <w:rsid w:val="00CE3DC3"/>
    <w:rsid w:val="00CF1329"/>
    <w:rsid w:val="00CF239A"/>
    <w:rsid w:val="00CF6E4A"/>
    <w:rsid w:val="00D01B47"/>
    <w:rsid w:val="00D0668B"/>
    <w:rsid w:val="00D10576"/>
    <w:rsid w:val="00D150C7"/>
    <w:rsid w:val="00D21174"/>
    <w:rsid w:val="00D27E1C"/>
    <w:rsid w:val="00D27E6B"/>
    <w:rsid w:val="00D27E77"/>
    <w:rsid w:val="00D31C97"/>
    <w:rsid w:val="00D4213E"/>
    <w:rsid w:val="00D43A60"/>
    <w:rsid w:val="00D507C2"/>
    <w:rsid w:val="00D521BF"/>
    <w:rsid w:val="00D55DF1"/>
    <w:rsid w:val="00D571CE"/>
    <w:rsid w:val="00D62B80"/>
    <w:rsid w:val="00D712A2"/>
    <w:rsid w:val="00D72004"/>
    <w:rsid w:val="00D72701"/>
    <w:rsid w:val="00D7285C"/>
    <w:rsid w:val="00D77511"/>
    <w:rsid w:val="00D82EC8"/>
    <w:rsid w:val="00D93420"/>
    <w:rsid w:val="00D945C0"/>
    <w:rsid w:val="00DB02AF"/>
    <w:rsid w:val="00DB3529"/>
    <w:rsid w:val="00DB3614"/>
    <w:rsid w:val="00DD2D1D"/>
    <w:rsid w:val="00DD4BE8"/>
    <w:rsid w:val="00DD5569"/>
    <w:rsid w:val="00DE46BA"/>
    <w:rsid w:val="00DE661E"/>
    <w:rsid w:val="00DE7757"/>
    <w:rsid w:val="00DF4042"/>
    <w:rsid w:val="00DF7226"/>
    <w:rsid w:val="00E047FB"/>
    <w:rsid w:val="00E04C55"/>
    <w:rsid w:val="00E10FCF"/>
    <w:rsid w:val="00E13B43"/>
    <w:rsid w:val="00E14DA0"/>
    <w:rsid w:val="00E16171"/>
    <w:rsid w:val="00E20492"/>
    <w:rsid w:val="00E23DF3"/>
    <w:rsid w:val="00E242E4"/>
    <w:rsid w:val="00E43F32"/>
    <w:rsid w:val="00E472B3"/>
    <w:rsid w:val="00E57729"/>
    <w:rsid w:val="00E578CF"/>
    <w:rsid w:val="00E61441"/>
    <w:rsid w:val="00E619EB"/>
    <w:rsid w:val="00E64F46"/>
    <w:rsid w:val="00E8658C"/>
    <w:rsid w:val="00E965FF"/>
    <w:rsid w:val="00EA7D8C"/>
    <w:rsid w:val="00EB70FB"/>
    <w:rsid w:val="00EC5466"/>
    <w:rsid w:val="00EC5E61"/>
    <w:rsid w:val="00EE2FF3"/>
    <w:rsid w:val="00EE693A"/>
    <w:rsid w:val="00EF0CDD"/>
    <w:rsid w:val="00EF17F4"/>
    <w:rsid w:val="00F012D5"/>
    <w:rsid w:val="00F0176A"/>
    <w:rsid w:val="00F045F2"/>
    <w:rsid w:val="00F07F52"/>
    <w:rsid w:val="00F11585"/>
    <w:rsid w:val="00F15550"/>
    <w:rsid w:val="00F23FEF"/>
    <w:rsid w:val="00F25646"/>
    <w:rsid w:val="00F304C6"/>
    <w:rsid w:val="00F37791"/>
    <w:rsid w:val="00F53FE6"/>
    <w:rsid w:val="00F56B59"/>
    <w:rsid w:val="00F61E76"/>
    <w:rsid w:val="00F71DC1"/>
    <w:rsid w:val="00F72CC3"/>
    <w:rsid w:val="00F74B7F"/>
    <w:rsid w:val="00F8093D"/>
    <w:rsid w:val="00F8310A"/>
    <w:rsid w:val="00F83DE4"/>
    <w:rsid w:val="00F857B7"/>
    <w:rsid w:val="00F85A45"/>
    <w:rsid w:val="00F86E2D"/>
    <w:rsid w:val="00F9375A"/>
    <w:rsid w:val="00F96C51"/>
    <w:rsid w:val="00FA0A44"/>
    <w:rsid w:val="00FA2C56"/>
    <w:rsid w:val="00FA48A1"/>
    <w:rsid w:val="00FA4BEC"/>
    <w:rsid w:val="00FB14A9"/>
    <w:rsid w:val="00FB3F92"/>
    <w:rsid w:val="00FC45D4"/>
    <w:rsid w:val="00FC55E0"/>
    <w:rsid w:val="00FC6F2D"/>
    <w:rsid w:val="00FD2F4A"/>
    <w:rsid w:val="00FE1571"/>
    <w:rsid w:val="00FE2957"/>
    <w:rsid w:val="00FE3BA0"/>
    <w:rsid w:val="00FF29D6"/>
    <w:rsid w:val="00FF33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08FA22"/>
  <w15:docId w15:val="{3ED8DD7E-311C-43D4-8D84-25CE9F61C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31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3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B91"/>
  </w:style>
  <w:style w:type="paragraph" w:styleId="Footer">
    <w:name w:val="footer"/>
    <w:basedOn w:val="Normal"/>
    <w:link w:val="FooterChar"/>
    <w:uiPriority w:val="99"/>
    <w:unhideWhenUsed/>
    <w:rsid w:val="00273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B91"/>
  </w:style>
  <w:style w:type="paragraph" w:styleId="BalloonText">
    <w:name w:val="Balloon Text"/>
    <w:basedOn w:val="Normal"/>
    <w:link w:val="BalloonTextChar"/>
    <w:uiPriority w:val="99"/>
    <w:semiHidden/>
    <w:unhideWhenUsed/>
    <w:rsid w:val="00273B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B91"/>
    <w:rPr>
      <w:rFonts w:ascii="Tahoma" w:hAnsi="Tahoma" w:cs="Tahoma"/>
      <w:sz w:val="16"/>
      <w:szCs w:val="16"/>
    </w:rPr>
  </w:style>
  <w:style w:type="paragraph" w:styleId="Title">
    <w:name w:val="Title"/>
    <w:basedOn w:val="Normal"/>
    <w:next w:val="Normal"/>
    <w:link w:val="TitleChar"/>
    <w:uiPriority w:val="10"/>
    <w:qFormat/>
    <w:rsid w:val="00273B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3B9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73B91"/>
    <w:pPr>
      <w:ind w:left="720"/>
      <w:contextualSpacing/>
    </w:pPr>
  </w:style>
  <w:style w:type="paragraph" w:styleId="DocumentMap">
    <w:name w:val="Document Map"/>
    <w:basedOn w:val="Normal"/>
    <w:link w:val="DocumentMapChar"/>
    <w:uiPriority w:val="99"/>
    <w:semiHidden/>
    <w:unhideWhenUsed/>
    <w:rsid w:val="00673C5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73C5C"/>
    <w:rPr>
      <w:rFonts w:ascii="Tahoma" w:hAnsi="Tahoma" w:cs="Tahoma"/>
      <w:sz w:val="16"/>
      <w:szCs w:val="16"/>
    </w:rPr>
  </w:style>
  <w:style w:type="character" w:styleId="Hyperlink">
    <w:name w:val="Hyperlink"/>
    <w:basedOn w:val="DefaultParagraphFont"/>
    <w:uiPriority w:val="99"/>
    <w:unhideWhenUsed/>
    <w:rsid w:val="006810F6"/>
    <w:rPr>
      <w:color w:val="0000FF" w:themeColor="hyperlink"/>
      <w:u w:val="single"/>
    </w:rPr>
  </w:style>
  <w:style w:type="paragraph" w:customStyle="1" w:styleId="Keyword">
    <w:name w:val="Keyword"/>
    <w:basedOn w:val="Normal"/>
    <w:next w:val="Normal"/>
    <w:link w:val="KeywordChar"/>
    <w:qFormat/>
    <w:rsid w:val="00C2633D"/>
    <w:rPr>
      <w:i/>
      <w:color w:val="1F497D" w:themeColor="text2"/>
    </w:rPr>
  </w:style>
  <w:style w:type="character" w:customStyle="1" w:styleId="KeywordChar">
    <w:name w:val="Keyword Char"/>
    <w:basedOn w:val="DefaultParagraphFont"/>
    <w:link w:val="Keyword"/>
    <w:rsid w:val="00C2633D"/>
    <w:rPr>
      <w:i/>
      <w:color w:val="1F497D" w:themeColor="text2"/>
    </w:rPr>
  </w:style>
  <w:style w:type="character" w:customStyle="1" w:styleId="Heading1Char">
    <w:name w:val="Heading 1 Char"/>
    <w:basedOn w:val="DefaultParagraphFont"/>
    <w:link w:val="Heading1"/>
    <w:uiPriority w:val="9"/>
    <w:rsid w:val="009F131D"/>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740739"/>
    <w:pPr>
      <w:spacing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3749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33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heridaninstitute.libguides.com/academic_honesty"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gdin\Sheridan\Templates\Word%20Templates\Assignment%20Template%20-%20OOP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16AA2B-5B92-2847-80B1-3B2AA8A5C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 - OOP1</Template>
  <TotalTime>123</TotalTime>
  <Pages>5</Pages>
  <Words>1505</Words>
  <Characters>8582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Assignment 3</vt:lpstr>
    </vt:vector>
  </TitlesOfParts>
  <Company>EngPath Inc.</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Magdin Stoica</dc:creator>
  <cp:lastModifiedBy>Shalini Singh Jaspal</cp:lastModifiedBy>
  <cp:revision>11</cp:revision>
  <cp:lastPrinted>2019-11-09T11:55:00Z</cp:lastPrinted>
  <dcterms:created xsi:type="dcterms:W3CDTF">2021-11-04T01:46:00Z</dcterms:created>
  <dcterms:modified xsi:type="dcterms:W3CDTF">2022-08-25T21:49:00Z</dcterms:modified>
</cp:coreProperties>
</file>